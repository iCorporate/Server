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258" w:type="dxa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4170"/>
        <w:gridCol w:w="7998"/>
        <w:gridCol w:w="69"/>
        <w:gridCol w:w="11"/>
      </w:tblGrid>
      <w:tr w:rsidR="002829B1" w14:paraId="6F977324" w14:textId="77777777" w:rsidTr="005C6472">
        <w:trPr>
          <w:trHeight w:val="454"/>
        </w:trPr>
        <w:tc>
          <w:tcPr>
            <w:tcW w:w="10" w:type="dxa"/>
            <w:shd w:val="clear" w:color="auto" w:fill="262140" w:themeFill="text1"/>
          </w:tcPr>
          <w:p w14:paraId="464F057F" w14:textId="77777777" w:rsidR="006770F0" w:rsidRPr="003A72D5" w:rsidRDefault="006770F0" w:rsidP="006770F0">
            <w:pPr>
              <w:framePr w:hSpace="0" w:wrap="auto" w:vAnchor="margin" w:hAnchor="text" w:xAlign="left" w:yAlign="inline"/>
              <w:rPr>
                <w:color w:val="00B050"/>
              </w:rPr>
            </w:pPr>
          </w:p>
        </w:tc>
        <w:tc>
          <w:tcPr>
            <w:tcW w:w="12237" w:type="dxa"/>
            <w:gridSpan w:val="3"/>
            <w:shd w:val="clear" w:color="auto" w:fill="262140" w:themeFill="text1"/>
          </w:tcPr>
          <w:p w14:paraId="6092AD81" w14:textId="77777777" w:rsidR="006770F0" w:rsidRPr="003A72D5" w:rsidRDefault="006770F0" w:rsidP="006770F0">
            <w:pPr>
              <w:framePr w:hSpace="0" w:wrap="auto" w:vAnchor="margin" w:hAnchor="text" w:xAlign="left" w:yAlign="inline"/>
              <w:rPr>
                <w:color w:val="00B050"/>
              </w:rPr>
            </w:pPr>
          </w:p>
        </w:tc>
        <w:tc>
          <w:tcPr>
            <w:tcW w:w="11" w:type="dxa"/>
            <w:shd w:val="clear" w:color="auto" w:fill="262140" w:themeFill="text1"/>
          </w:tcPr>
          <w:p w14:paraId="76171BEE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</w:tr>
      <w:tr w:rsidR="002829B1" w14:paraId="2E0802CE" w14:textId="77777777" w:rsidTr="00155749">
        <w:trPr>
          <w:trHeight w:val="1440"/>
        </w:trPr>
        <w:tc>
          <w:tcPr>
            <w:tcW w:w="10" w:type="dxa"/>
            <w:shd w:val="clear" w:color="auto" w:fill="393260" w:themeFill="text2"/>
          </w:tcPr>
          <w:p w14:paraId="20292BAF" w14:textId="77777777" w:rsidR="006770F0" w:rsidRPr="008322C0" w:rsidRDefault="006770F0" w:rsidP="006770F0">
            <w:pPr>
              <w:framePr w:hSpace="0" w:wrap="auto" w:vAnchor="margin" w:hAnchor="text" w:xAlign="left" w:yAlign="inline"/>
              <w:rPr>
                <w:color w:val="ECBD17" w:themeColor="accent1" w:themeShade="BF"/>
              </w:rPr>
            </w:pPr>
          </w:p>
        </w:tc>
        <w:tc>
          <w:tcPr>
            <w:tcW w:w="12237" w:type="dxa"/>
            <w:gridSpan w:val="3"/>
            <w:shd w:val="clear" w:color="auto" w:fill="393260" w:themeFill="text2"/>
          </w:tcPr>
          <w:p w14:paraId="7D99532D" w14:textId="77777777" w:rsidR="00155749" w:rsidRDefault="003A72D5" w:rsidP="003A72D5">
            <w:pPr>
              <w:framePr w:wrap="around"/>
              <w:jc w:val="center"/>
              <w:rPr>
                <w:b/>
                <w:color w:val="ECBD17" w:themeColor="accent1" w:themeShade="BF"/>
                <w:sz w:val="50"/>
                <w:szCs w:val="50"/>
              </w:rPr>
            </w:pPr>
            <w:r w:rsidRPr="008322C0">
              <w:rPr>
                <w:b/>
                <w:color w:val="ECBD17" w:themeColor="accent1" w:themeShade="BF"/>
                <w:sz w:val="50"/>
                <w:szCs w:val="50"/>
              </w:rPr>
              <w:t xml:space="preserve">Counselor’s Corner Newsletter </w:t>
            </w:r>
          </w:p>
          <w:p w14:paraId="667D98F0" w14:textId="63CB723D" w:rsidR="003A72D5" w:rsidRDefault="0026049C" w:rsidP="003A72D5">
            <w:pPr>
              <w:framePr w:wrap="around"/>
              <w:jc w:val="center"/>
              <w:rPr>
                <w:b/>
                <w:color w:val="ECBD17" w:themeColor="accent1" w:themeShade="BF"/>
                <w:sz w:val="50"/>
                <w:szCs w:val="50"/>
              </w:rPr>
            </w:pPr>
            <w:r>
              <w:rPr>
                <w:b/>
                <w:color w:val="ECBD17" w:themeColor="accent1" w:themeShade="BF"/>
                <w:sz w:val="50"/>
                <w:szCs w:val="50"/>
              </w:rPr>
              <w:t xml:space="preserve">May </w:t>
            </w:r>
            <w:r w:rsidR="003A72D5" w:rsidRPr="008322C0">
              <w:rPr>
                <w:b/>
                <w:color w:val="ECBD17" w:themeColor="accent1" w:themeShade="BF"/>
                <w:sz w:val="50"/>
                <w:szCs w:val="50"/>
              </w:rPr>
              <w:t>202</w:t>
            </w:r>
            <w:r>
              <w:rPr>
                <w:b/>
                <w:color w:val="ECBD17" w:themeColor="accent1" w:themeShade="BF"/>
                <w:sz w:val="50"/>
                <w:szCs w:val="50"/>
              </w:rPr>
              <w:t>3</w:t>
            </w:r>
          </w:p>
          <w:p w14:paraId="7B610A26" w14:textId="3EF3A998" w:rsidR="006770F0" w:rsidRPr="008322C0" w:rsidRDefault="0026049C" w:rsidP="0026049C">
            <w:pPr>
              <w:framePr w:wrap="around"/>
              <w:jc w:val="center"/>
              <w:rPr>
                <w:color w:val="ECBD17" w:themeColor="accent1" w:themeShade="BF"/>
              </w:rPr>
            </w:pPr>
            <w:r>
              <w:rPr>
                <w:b/>
                <w:color w:val="ECBD17" w:themeColor="accent1" w:themeShade="BF"/>
                <w:sz w:val="50"/>
                <w:szCs w:val="50"/>
              </w:rPr>
              <w:t xml:space="preserve">May – is </w:t>
            </w:r>
            <w:r w:rsidR="00AA2C1C">
              <w:rPr>
                <w:b/>
                <w:color w:val="ECBD17" w:themeColor="accent1" w:themeShade="BF"/>
                <w:sz w:val="50"/>
                <w:szCs w:val="50"/>
              </w:rPr>
              <w:t xml:space="preserve">Mental Health </w:t>
            </w:r>
            <w:r>
              <w:rPr>
                <w:b/>
                <w:color w:val="ECBD17" w:themeColor="accent1" w:themeShade="BF"/>
                <w:sz w:val="50"/>
                <w:szCs w:val="50"/>
              </w:rPr>
              <w:t>awareness month</w:t>
            </w:r>
          </w:p>
        </w:tc>
        <w:tc>
          <w:tcPr>
            <w:tcW w:w="11" w:type="dxa"/>
            <w:shd w:val="clear" w:color="auto" w:fill="393260" w:themeFill="text2"/>
          </w:tcPr>
          <w:p w14:paraId="54CF4146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</w:tr>
      <w:tr w:rsidR="002829B1" w14:paraId="111DB39F" w14:textId="77777777" w:rsidTr="005C6472">
        <w:trPr>
          <w:trHeight w:val="358"/>
        </w:trPr>
        <w:tc>
          <w:tcPr>
            <w:tcW w:w="10" w:type="dxa"/>
            <w:shd w:val="clear" w:color="auto" w:fill="F3D569" w:themeFill="accent1"/>
          </w:tcPr>
          <w:p w14:paraId="046073A7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  <w:tc>
          <w:tcPr>
            <w:tcW w:w="12237" w:type="dxa"/>
            <w:gridSpan w:val="3"/>
            <w:shd w:val="clear" w:color="auto" w:fill="F3D569" w:themeFill="accent1"/>
          </w:tcPr>
          <w:p w14:paraId="034186D8" w14:textId="77777777" w:rsidR="006770F0" w:rsidRDefault="00540398" w:rsidP="006770F0">
            <w:pPr>
              <w:framePr w:hSpace="0" w:wrap="auto" w:vAnchor="margin" w:hAnchor="text" w:xAlign="left" w:yAlign="inli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0839B5B" wp14:editId="728534DD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142875</wp:posOffset>
                      </wp:positionV>
                      <wp:extent cx="7626350" cy="571500"/>
                      <wp:effectExtent l="0" t="0" r="12700" b="19050"/>
                      <wp:wrapTopAndBottom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CC1767" w14:textId="77777777" w:rsidR="00540398" w:rsidRPr="002829B1" w:rsidRDefault="00540398" w:rsidP="00540398">
                                  <w:pPr>
                                    <w:jc w:val="center"/>
                                    <w:rPr>
                                      <w:b/>
                                      <w:color w:val="352E5A" w:themeColor="text1" w:themeTint="E6"/>
                                      <w:sz w:val="40"/>
                                      <w:szCs w:val="40"/>
                                    </w:rPr>
                                  </w:pPr>
                                  <w:r w:rsidRPr="002829B1">
                                    <w:rPr>
                                      <w:b/>
                                      <w:color w:val="352E5A" w:themeColor="text1" w:themeTint="E6"/>
                                      <w:sz w:val="40"/>
                                      <w:szCs w:val="40"/>
                                    </w:rPr>
                                    <w:t>Mental Health Symptoms that often get overlooked: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839B5B" id="Rectangle 16" o:spid="_x0000_s1026" style="position:absolute;margin-left:7.5pt;margin-top:11.25pt;width:600.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" fillcolor="#92d050" strokecolor="#a07f0d [1604]" strokeweight="1pt">
                      <v:textbox>
                        <w:txbxContent>
                          <w:p w14:paraId="23CC1767" w14:textId="77777777" w:rsidR="00540398" w:rsidRPr="002829B1" w:rsidRDefault="00540398" w:rsidP="00540398">
                            <w:pPr>
                              <w:jc w:val="center"/>
                              <w:rPr>
                                <w:b/>
                                <w:color w:val="352E5A" w:themeColor="text1" w:themeTint="E6"/>
                                <w:sz w:val="40"/>
                                <w:szCs w:val="40"/>
                              </w:rPr>
                            </w:pPr>
                            <w:r w:rsidRPr="002829B1">
                              <w:rPr>
                                <w:b/>
                                <w:color w:val="352E5A" w:themeColor="text1" w:themeTint="E6"/>
                                <w:sz w:val="40"/>
                                <w:szCs w:val="40"/>
                              </w:rPr>
                              <w:t>Mental Health Symptoms that often get overlooked: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</w:tc>
        <w:tc>
          <w:tcPr>
            <w:tcW w:w="11" w:type="dxa"/>
            <w:shd w:val="clear" w:color="auto" w:fill="F3D569" w:themeFill="accent1"/>
          </w:tcPr>
          <w:p w14:paraId="03DEB04A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</w:tr>
      <w:tr w:rsidR="005C6472" w14:paraId="36EC70EE" w14:textId="77777777" w:rsidTr="005C6472">
        <w:trPr>
          <w:trHeight w:val="1853"/>
        </w:trPr>
        <w:tc>
          <w:tcPr>
            <w:tcW w:w="10" w:type="dxa"/>
            <w:vMerge w:val="restart"/>
          </w:tcPr>
          <w:p w14:paraId="3B808FBA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  <w:tc>
          <w:tcPr>
            <w:tcW w:w="4170" w:type="dxa"/>
          </w:tcPr>
          <w:p w14:paraId="4E16AD45" w14:textId="77777777" w:rsidR="006770F0" w:rsidRDefault="00BF7245" w:rsidP="006770F0">
            <w:pPr>
              <w:framePr w:hSpace="0" w:wrap="auto" w:vAnchor="margin" w:hAnchor="text" w:xAlign="left" w:yAlign="inline"/>
            </w:pPr>
            <w:r>
              <w:rPr>
                <w:noProof/>
              </w:rPr>
              <w:drawing>
                <wp:inline distT="0" distB="0" distL="0" distR="0" wp14:anchorId="1079DE9F" wp14:editId="2E5E2EF6">
                  <wp:extent cx="2638425" cy="21907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81" cy="2191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7" w:type="dxa"/>
            <w:gridSpan w:val="2"/>
            <w:vMerge w:val="restart"/>
          </w:tcPr>
          <w:p w14:paraId="0CD29ADB" w14:textId="35A14E1F" w:rsidR="006770F0" w:rsidRDefault="00155749" w:rsidP="00BF7245">
            <w:pPr>
              <w:framePr w:hSpace="0" w:wrap="auto" w:vAnchor="margin" w:hAnchor="text" w:xAlign="left" w:yAlign="inline"/>
              <w:spacing w:after="240"/>
              <w:ind w:left="288" w:right="14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615299" wp14:editId="2BC81747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8255</wp:posOffset>
                      </wp:positionV>
                      <wp:extent cx="2447925" cy="1543050"/>
                      <wp:effectExtent l="19050" t="0" r="47625" b="266700"/>
                      <wp:wrapNone/>
                      <wp:docPr id="13" name="Thought Bubble: Clou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1543050"/>
                              </a:xfrm>
                              <a:prstGeom prst="cloudCallou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859310" w14:textId="77777777" w:rsidR="006A33A2" w:rsidRPr="00694383" w:rsidRDefault="006A33A2" w:rsidP="006A33A2">
                                  <w:pPr>
                                    <w:jc w:val="center"/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</w:pPr>
                                  <w:r w:rsidRPr="00694383"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  <w:t>Constant Worrying</w:t>
                                  </w:r>
                                </w:p>
                                <w:p w14:paraId="3867B4F7" w14:textId="77777777" w:rsidR="006A33A2" w:rsidRPr="00694383" w:rsidRDefault="006A33A2" w:rsidP="006A33A2">
                                  <w:pPr>
                                    <w:jc w:val="center"/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</w:pPr>
                                  <w:r w:rsidRPr="00694383"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  <w:t>Feeling numb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615299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Thought Bubble: Cloud 13" o:spid="_x0000_s1027" type="#_x0000_t106" style="position:absolute;left:0;text-align:left;margin-left:180.5pt;margin-top:.65pt;width:192.75pt;height:12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" adj="6300,24300" fillcolor="#9db2dc [1303]" strokecolor="#a07f0d [1604]" strokeweight="1pt">
                      <v:stroke joinstyle="miter"/>
                      <v:textbox>
                        <w:txbxContent>
                          <w:p w14:paraId="6D859310" w14:textId="77777777" w:rsidR="006A33A2" w:rsidRPr="00694383" w:rsidRDefault="006A33A2" w:rsidP="006A33A2">
                            <w:pPr>
                              <w:jc w:val="center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  <w:r w:rsidRPr="00694383"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>Constant Worrying</w:t>
                            </w:r>
                          </w:p>
                          <w:p w14:paraId="3867B4F7" w14:textId="77777777" w:rsidR="006A33A2" w:rsidRPr="00694383" w:rsidRDefault="006A33A2" w:rsidP="006A33A2">
                            <w:pPr>
                              <w:jc w:val="center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  <w:r w:rsidRPr="00694383"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>Feeling numb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576572" wp14:editId="2BCEE354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141606</wp:posOffset>
                      </wp:positionV>
                      <wp:extent cx="2038350" cy="1085850"/>
                      <wp:effectExtent l="19050" t="0" r="38100" b="190500"/>
                      <wp:wrapNone/>
                      <wp:docPr id="10" name="Thought Bubble: Clou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1085850"/>
                              </a:xfrm>
                              <a:prstGeom prst="cloudCallou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6771DB" w14:textId="77777777" w:rsidR="00707C15" w:rsidRPr="00694383" w:rsidRDefault="006A33A2" w:rsidP="00707C15">
                                  <w:pPr>
                                    <w:jc w:val="center"/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</w:pPr>
                                  <w:r w:rsidRPr="00694383"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  <w:t>Insomnia</w:t>
                                  </w:r>
                                </w:p>
                                <w:p w14:paraId="6C879F85" w14:textId="77777777" w:rsidR="006A33A2" w:rsidRPr="00694383" w:rsidRDefault="006A33A2" w:rsidP="00707C15">
                                  <w:pPr>
                                    <w:jc w:val="center"/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</w:pPr>
                                  <w:r w:rsidRPr="00694383"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  <w:t>Hypersomnia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76572" id="Thought Bubble: Cloud 10" o:spid="_x0000_s1028" type="#_x0000_t106" style="position:absolute;left:0;text-align:left;margin-left:5pt;margin-top:11.15pt;width:160.5pt;height: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" adj="6300,24300" fillcolor="#9db2dc [1303]" strokecolor="#a07f0d [1604]" strokeweight="1pt">
                      <v:stroke joinstyle="miter"/>
                      <v:textbox>
                        <w:txbxContent>
                          <w:p w14:paraId="056771DB" w14:textId="77777777" w:rsidR="00707C15" w:rsidRPr="00694383" w:rsidRDefault="006A33A2" w:rsidP="00707C15">
                            <w:pPr>
                              <w:jc w:val="center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  <w:r w:rsidRPr="00694383"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>Insomnia</w:t>
                            </w:r>
                          </w:p>
                          <w:p w14:paraId="6C879F85" w14:textId="77777777" w:rsidR="006A33A2" w:rsidRPr="00694383" w:rsidRDefault="006A33A2" w:rsidP="00707C15">
                            <w:pPr>
                              <w:jc w:val="center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  <w:r w:rsidRPr="00694383"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>Hypersomnia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02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27DFA75" wp14:editId="1936B95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4256405</wp:posOffset>
                      </wp:positionV>
                      <wp:extent cx="4743450" cy="838200"/>
                      <wp:effectExtent l="0" t="0" r="1905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85A9BE" w14:textId="77777777" w:rsidR="002829B1" w:rsidRPr="002829B1" w:rsidRDefault="002829B1" w:rsidP="002829B1">
                                  <w:pPr>
                                    <w:jc w:val="center"/>
                                    <w:rPr>
                                      <w:b/>
                                      <w:color w:val="352E5A" w:themeColor="text1" w:themeTint="E6"/>
                                      <w:sz w:val="40"/>
                                      <w:szCs w:val="40"/>
                                    </w:rPr>
                                  </w:pPr>
                                  <w:r w:rsidRPr="002829B1">
                                    <w:rPr>
                                      <w:b/>
                                      <w:color w:val="352E5A" w:themeColor="text1" w:themeTint="E6"/>
                                      <w:sz w:val="40"/>
                                      <w:szCs w:val="40"/>
                                    </w:rPr>
                                    <w:t>Why do these tend to get swept under the rug?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27DFA75" id="Rectangle 20" o:spid="_x0000_s1029" style="position:absolute;left:0;text-align:left;margin-left:5.7pt;margin-top:335.15pt;width:373.5pt;height:6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" fillcolor="#92d050" strokecolor="#a07f0d [1604]" strokeweight="1pt">
                      <v:textbox>
                        <w:txbxContent>
                          <w:p w14:paraId="3385A9BE" w14:textId="77777777" w:rsidR="002829B1" w:rsidRPr="002829B1" w:rsidRDefault="002829B1" w:rsidP="002829B1">
                            <w:pPr>
                              <w:jc w:val="center"/>
                              <w:rPr>
                                <w:b/>
                                <w:color w:val="352E5A" w:themeColor="text1" w:themeTint="E6"/>
                                <w:sz w:val="40"/>
                                <w:szCs w:val="40"/>
                              </w:rPr>
                            </w:pPr>
                            <w:r w:rsidRPr="002829B1">
                              <w:rPr>
                                <w:b/>
                                <w:color w:val="352E5A" w:themeColor="text1" w:themeTint="E6"/>
                                <w:sz w:val="40"/>
                                <w:szCs w:val="40"/>
                              </w:rPr>
                              <w:t>Why do these tend to get swept under the rug?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DD7725C" w14:textId="77777777" w:rsidR="00155749" w:rsidRPr="00155749" w:rsidRDefault="00155749" w:rsidP="00155749">
            <w:pPr>
              <w:framePr w:wrap="around"/>
            </w:pPr>
          </w:p>
          <w:p w14:paraId="21D8A591" w14:textId="77777777" w:rsidR="00155749" w:rsidRPr="00155749" w:rsidRDefault="00155749" w:rsidP="00155749">
            <w:pPr>
              <w:framePr w:wrap="around"/>
            </w:pPr>
          </w:p>
          <w:p w14:paraId="3711BBF5" w14:textId="77777777" w:rsidR="00155749" w:rsidRPr="00155749" w:rsidRDefault="00155749" w:rsidP="00155749">
            <w:pPr>
              <w:framePr w:wrap="around"/>
            </w:pPr>
          </w:p>
          <w:p w14:paraId="2CFCFC02" w14:textId="6EB9FFDB" w:rsidR="00155749" w:rsidRPr="00155749" w:rsidRDefault="00155749" w:rsidP="00155749">
            <w:pPr>
              <w:framePr w:wrap="around"/>
            </w:pPr>
          </w:p>
          <w:p w14:paraId="7ED97ABE" w14:textId="38B6F7C7" w:rsidR="00155749" w:rsidRPr="00155749" w:rsidRDefault="00155749" w:rsidP="00155749">
            <w:pPr>
              <w:framePr w:wrap="arou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8B1F83" wp14:editId="792F6D07">
                      <wp:simplePos x="0" y="0"/>
                      <wp:positionH relativeFrom="column">
                        <wp:posOffset>2660650</wp:posOffset>
                      </wp:positionH>
                      <wp:positionV relativeFrom="paragraph">
                        <wp:posOffset>273050</wp:posOffset>
                      </wp:positionV>
                      <wp:extent cx="2413000" cy="1517650"/>
                      <wp:effectExtent l="19050" t="0" r="44450" b="273050"/>
                      <wp:wrapNone/>
                      <wp:docPr id="14" name="Thought Bubble: Clou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0" cy="1517650"/>
                              </a:xfrm>
                              <a:prstGeom prst="cloudCallou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E4F26C" w14:textId="77777777" w:rsidR="006A33A2" w:rsidRPr="00694383" w:rsidRDefault="006A33A2" w:rsidP="006A33A2">
                                  <w:pPr>
                                    <w:jc w:val="center"/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</w:pPr>
                                  <w:r w:rsidRPr="00694383"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  <w:t>(body)</w:t>
                                  </w:r>
                                </w:p>
                                <w:p w14:paraId="613510AB" w14:textId="77777777" w:rsidR="006A33A2" w:rsidRPr="00694383" w:rsidRDefault="006A33A2" w:rsidP="006A33A2">
                                  <w:pPr>
                                    <w:jc w:val="center"/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</w:pPr>
                                  <w:r w:rsidRPr="00694383"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  <w:t>Somatic pain</w:t>
                                  </w:r>
                                </w:p>
                                <w:p w14:paraId="4BCD5E7D" w14:textId="77777777" w:rsidR="006A33A2" w:rsidRPr="00694383" w:rsidRDefault="006A33A2" w:rsidP="006A33A2">
                                  <w:pPr>
                                    <w:jc w:val="center"/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</w:pPr>
                                  <w:r w:rsidRPr="00694383"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  <w:t>Excessive fatigue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B1F83" id="Thought Bubble: Cloud 14" o:spid="_x0000_s1030" type="#_x0000_t106" style="position:absolute;margin-left:209.5pt;margin-top:21.5pt;width:190pt;height:1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" adj="6300,24300" fillcolor="#9db2dc [1303]" strokecolor="#a07f0d [1604]" strokeweight="1pt">
                      <v:stroke joinstyle="miter"/>
                      <v:textbox>
                        <w:txbxContent>
                          <w:p w14:paraId="63E4F26C" w14:textId="77777777" w:rsidR="006A33A2" w:rsidRPr="00694383" w:rsidRDefault="006A33A2" w:rsidP="006A33A2">
                            <w:pPr>
                              <w:jc w:val="center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  <w:r w:rsidRPr="00694383"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>(body)</w:t>
                            </w:r>
                          </w:p>
                          <w:p w14:paraId="613510AB" w14:textId="77777777" w:rsidR="006A33A2" w:rsidRPr="00694383" w:rsidRDefault="006A33A2" w:rsidP="006A33A2">
                            <w:pPr>
                              <w:jc w:val="center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  <w:r w:rsidRPr="00694383"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>Somatic pain</w:t>
                            </w:r>
                          </w:p>
                          <w:p w14:paraId="4BCD5E7D" w14:textId="77777777" w:rsidR="006A33A2" w:rsidRPr="00694383" w:rsidRDefault="006A33A2" w:rsidP="006A33A2">
                            <w:pPr>
                              <w:jc w:val="center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  <w:r w:rsidRPr="00694383"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>Excessive fatigue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16AA554" wp14:editId="715E00EB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25400</wp:posOffset>
                      </wp:positionV>
                      <wp:extent cx="2813050" cy="1333500"/>
                      <wp:effectExtent l="19050" t="0" r="44450" b="228600"/>
                      <wp:wrapNone/>
                      <wp:docPr id="15" name="Thought Bubble: Clou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0" cy="1333500"/>
                              </a:xfrm>
                              <a:prstGeom prst="cloudCallou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B511C1" w14:textId="77777777" w:rsidR="000D48AE" w:rsidRPr="00540398" w:rsidRDefault="000D48AE" w:rsidP="00607489">
                                  <w:pPr>
                                    <w:pStyle w:val="Heading1"/>
                                    <w:rPr>
                                      <w:color w:val="208C06"/>
                                      <w:sz w:val="30"/>
                                      <w:szCs w:val="30"/>
                                    </w:rPr>
                                  </w:pPr>
                                  <w:r w:rsidRPr="00540398">
                                    <w:rPr>
                                      <w:color w:val="208C06"/>
                                      <w:sz w:val="30"/>
                                      <w:szCs w:val="30"/>
                                    </w:rPr>
                                    <w:t>Hygie</w:t>
                                  </w:r>
                                  <w:r w:rsidR="004802C2" w:rsidRPr="00540398">
                                    <w:rPr>
                                      <w:color w:val="208C06"/>
                                      <w:sz w:val="30"/>
                                      <w:szCs w:val="30"/>
                                    </w:rPr>
                                    <w:t xml:space="preserve">ne </w:t>
                                  </w:r>
                                  <w:r w:rsidRPr="00540398">
                                    <w:rPr>
                                      <w:color w:val="208C06"/>
                                      <w:sz w:val="30"/>
                                      <w:szCs w:val="30"/>
                                    </w:rPr>
                                    <w:t>neglect</w:t>
                                  </w:r>
                                </w:p>
                                <w:p w14:paraId="4D76FB32" w14:textId="77777777" w:rsidR="000D48AE" w:rsidRPr="00540398" w:rsidRDefault="000D48AE" w:rsidP="00607489">
                                  <w:pPr>
                                    <w:pStyle w:val="Heading1"/>
                                    <w:rPr>
                                      <w:color w:val="208C06"/>
                                      <w:sz w:val="30"/>
                                      <w:szCs w:val="30"/>
                                    </w:rPr>
                                  </w:pPr>
                                  <w:r w:rsidRPr="00540398">
                                    <w:rPr>
                                      <w:color w:val="208C06"/>
                                      <w:sz w:val="30"/>
                                      <w:szCs w:val="30"/>
                                    </w:rPr>
                                    <w:t>Loss of interests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AA554" id="Thought Bubble: Cloud 15" o:spid="_x0000_s1031" type="#_x0000_t106" style="position:absolute;margin-left:3pt;margin-top:2pt;width:221.5pt;height:1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" adj="6300,24300" fillcolor="#9db2dc [1303]" strokecolor="#a07f0d [1604]" strokeweight="1pt">
                      <v:stroke joinstyle="miter"/>
                      <v:textbox>
                        <w:txbxContent>
                          <w:p w14:paraId="50B511C1" w14:textId="77777777" w:rsidR="000D48AE" w:rsidRPr="00540398" w:rsidRDefault="000D48AE" w:rsidP="00607489">
                            <w:pPr>
                              <w:pStyle w:val="Heading1"/>
                              <w:rPr>
                                <w:color w:val="208C06"/>
                                <w:sz w:val="30"/>
                                <w:szCs w:val="30"/>
                              </w:rPr>
                            </w:pPr>
                            <w:r w:rsidRPr="00540398">
                              <w:rPr>
                                <w:color w:val="208C06"/>
                                <w:sz w:val="30"/>
                                <w:szCs w:val="30"/>
                              </w:rPr>
                              <w:t>Hygie</w:t>
                            </w:r>
                            <w:r w:rsidR="004802C2" w:rsidRPr="00540398">
                              <w:rPr>
                                <w:color w:val="208C06"/>
                                <w:sz w:val="30"/>
                                <w:szCs w:val="30"/>
                              </w:rPr>
                              <w:t xml:space="preserve">ne </w:t>
                            </w:r>
                            <w:r w:rsidRPr="00540398">
                              <w:rPr>
                                <w:color w:val="208C06"/>
                                <w:sz w:val="30"/>
                                <w:szCs w:val="30"/>
                              </w:rPr>
                              <w:t>neglect</w:t>
                            </w:r>
                          </w:p>
                          <w:p w14:paraId="4D76FB32" w14:textId="77777777" w:rsidR="000D48AE" w:rsidRPr="00540398" w:rsidRDefault="000D48AE" w:rsidP="00607489">
                            <w:pPr>
                              <w:pStyle w:val="Heading1"/>
                              <w:rPr>
                                <w:color w:val="208C06"/>
                                <w:sz w:val="30"/>
                                <w:szCs w:val="30"/>
                              </w:rPr>
                            </w:pPr>
                            <w:r w:rsidRPr="00540398">
                              <w:rPr>
                                <w:color w:val="208C06"/>
                                <w:sz w:val="30"/>
                                <w:szCs w:val="30"/>
                              </w:rPr>
                              <w:t>Loss of interests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DE6800" w14:textId="1ACCAA89" w:rsidR="00155749" w:rsidRPr="00155749" w:rsidRDefault="00155749" w:rsidP="00155749">
            <w:pPr>
              <w:framePr w:wrap="around"/>
            </w:pPr>
          </w:p>
          <w:p w14:paraId="7B619330" w14:textId="77777777" w:rsidR="00155749" w:rsidRPr="00155749" w:rsidRDefault="00155749" w:rsidP="00155749">
            <w:pPr>
              <w:framePr w:wrap="around"/>
            </w:pPr>
          </w:p>
          <w:p w14:paraId="089F496A" w14:textId="77777777" w:rsidR="00155749" w:rsidRPr="00155749" w:rsidRDefault="00155749" w:rsidP="00155749">
            <w:pPr>
              <w:framePr w:wrap="around"/>
            </w:pPr>
          </w:p>
          <w:p w14:paraId="0582FFED" w14:textId="77777777" w:rsidR="00155749" w:rsidRPr="00155749" w:rsidRDefault="00155749" w:rsidP="00155749">
            <w:pPr>
              <w:framePr w:wrap="around"/>
            </w:pPr>
          </w:p>
          <w:p w14:paraId="6C16CBCB" w14:textId="341F725B" w:rsidR="00155749" w:rsidRDefault="00155749" w:rsidP="00155749">
            <w:pPr>
              <w:framePr w:wrap="arou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19F83A7" wp14:editId="2DF27FC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189865</wp:posOffset>
                      </wp:positionV>
                      <wp:extent cx="2457450" cy="1117600"/>
                      <wp:effectExtent l="19050" t="0" r="38100" b="215900"/>
                      <wp:wrapNone/>
                      <wp:docPr id="2" name="Thought Bubble: Clou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7450" cy="1117600"/>
                              </a:xfrm>
                              <a:prstGeom prst="cloudCallou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A423C3" w14:textId="14D85A2B" w:rsidR="00155749" w:rsidRPr="00694383" w:rsidRDefault="00155749" w:rsidP="00155749">
                                  <w:pPr>
                                    <w:jc w:val="center"/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  <w:t>Change in eating habits</w:t>
                                  </w:r>
                                </w:p>
                                <w:p w14:paraId="40FCE986" w14:textId="17FC76D0" w:rsidR="00155749" w:rsidRPr="00694383" w:rsidRDefault="00155749" w:rsidP="00155749">
                                  <w:pPr>
                                    <w:jc w:val="center"/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</w:pPr>
                                </w:p>
                                <w:p w14:paraId="419792EB" w14:textId="77777777" w:rsidR="00155749" w:rsidRPr="00694383" w:rsidRDefault="00155749" w:rsidP="00155749">
                                  <w:pPr>
                                    <w:jc w:val="center"/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</w:pPr>
                                  <w:r w:rsidRPr="00694383"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  <w:t>Excessive fatigue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F83A7" id="Thought Bubble: Cloud 2" o:spid="_x0000_s1032" type="#_x0000_t106" style="position:absolute;margin-left:10.5pt;margin-top:14.95pt;width:193.5pt;height:8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" adj="6300,24300" fillcolor="#9db2dc [1303]" strokecolor="#a07f0d [1604]" strokeweight="1pt">
                      <v:stroke joinstyle="miter"/>
                      <v:textbox>
                        <w:txbxContent>
                          <w:p w14:paraId="71A423C3" w14:textId="14D85A2B" w:rsidR="00155749" w:rsidRPr="00694383" w:rsidRDefault="00155749" w:rsidP="00155749">
                            <w:pPr>
                              <w:jc w:val="center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>Change in eating habits</w:t>
                            </w:r>
                          </w:p>
                          <w:p w14:paraId="40FCE986" w14:textId="17FC76D0" w:rsidR="00155749" w:rsidRPr="00694383" w:rsidRDefault="00155749" w:rsidP="00155749">
                            <w:pPr>
                              <w:jc w:val="center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</w:p>
                          <w:p w14:paraId="419792EB" w14:textId="77777777" w:rsidR="00155749" w:rsidRPr="00694383" w:rsidRDefault="00155749" w:rsidP="00155749">
                            <w:pPr>
                              <w:jc w:val="center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  <w:r w:rsidRPr="00694383"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>Excessive fatigue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830D5A" w14:textId="3649466C" w:rsidR="00155749" w:rsidRDefault="00155749" w:rsidP="00155749">
            <w:pPr>
              <w:framePr w:wrap="around"/>
              <w:tabs>
                <w:tab w:val="left" w:pos="7370"/>
              </w:tabs>
            </w:pPr>
            <w:r>
              <w:tab/>
            </w:r>
          </w:p>
          <w:p w14:paraId="34964415" w14:textId="1DA1EF7E" w:rsidR="00155749" w:rsidRDefault="00155749" w:rsidP="00155749">
            <w:pPr>
              <w:framePr w:wrap="around"/>
              <w:tabs>
                <w:tab w:val="left" w:pos="737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7088947" wp14:editId="6AC3256C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40005</wp:posOffset>
                      </wp:positionV>
                      <wp:extent cx="2457450" cy="781050"/>
                      <wp:effectExtent l="19050" t="0" r="38100" b="152400"/>
                      <wp:wrapNone/>
                      <wp:docPr id="4" name="Thought Bubble: Clou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7450" cy="781050"/>
                              </a:xfrm>
                              <a:prstGeom prst="cloudCallou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424A7C" w14:textId="16F7B97C" w:rsidR="00155749" w:rsidRPr="00694383" w:rsidRDefault="00155749" w:rsidP="00155749">
                                  <w:pPr>
                                    <w:jc w:val="center"/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  <w:t>Lack of focus</w:t>
                                  </w:r>
                                </w:p>
                                <w:p w14:paraId="7530577A" w14:textId="77777777" w:rsidR="00155749" w:rsidRPr="00694383" w:rsidRDefault="00155749" w:rsidP="00155749">
                                  <w:pPr>
                                    <w:jc w:val="center"/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</w:pPr>
                                </w:p>
                                <w:p w14:paraId="5A98DAC1" w14:textId="77777777" w:rsidR="00155749" w:rsidRPr="00694383" w:rsidRDefault="00155749" w:rsidP="00155749">
                                  <w:pPr>
                                    <w:jc w:val="center"/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</w:pPr>
                                  <w:r w:rsidRPr="00694383">
                                    <w:rPr>
                                      <w:b/>
                                      <w:color w:val="208C06"/>
                                      <w:sz w:val="30"/>
                                      <w:szCs w:val="30"/>
                                    </w:rPr>
                                    <w:t>Excessive fatigue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88947" id="Thought Bubble: Cloud 4" o:spid="_x0000_s1033" type="#_x0000_t106" style="position:absolute;margin-left:207pt;margin-top:3.15pt;width:193.5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" adj="6300,24300" fillcolor="#9db2dc [1303]" strokecolor="#a07f0d [1604]" strokeweight="1pt">
                      <v:stroke joinstyle="miter"/>
                      <v:textbox>
                        <w:txbxContent>
                          <w:p w14:paraId="67424A7C" w14:textId="16F7B97C" w:rsidR="00155749" w:rsidRPr="00694383" w:rsidRDefault="00155749" w:rsidP="00155749">
                            <w:pPr>
                              <w:jc w:val="center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>Lack of focus</w:t>
                            </w:r>
                          </w:p>
                          <w:p w14:paraId="7530577A" w14:textId="77777777" w:rsidR="00155749" w:rsidRPr="00694383" w:rsidRDefault="00155749" w:rsidP="00155749">
                            <w:pPr>
                              <w:jc w:val="center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</w:p>
                          <w:p w14:paraId="5A98DAC1" w14:textId="77777777" w:rsidR="00155749" w:rsidRPr="00694383" w:rsidRDefault="00155749" w:rsidP="00155749">
                            <w:pPr>
                              <w:jc w:val="center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  <w:r w:rsidRPr="00694383"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>Excessive fatigue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01B5F8" w14:textId="09E0A8A2" w:rsidR="00155749" w:rsidRDefault="00155749" w:rsidP="00155749">
            <w:pPr>
              <w:framePr w:wrap="around"/>
            </w:pPr>
          </w:p>
          <w:p w14:paraId="5702185E" w14:textId="083EDB40" w:rsidR="00155749" w:rsidRPr="00155749" w:rsidRDefault="00155749" w:rsidP="00155749">
            <w:pPr>
              <w:framePr w:wrap="around"/>
              <w:tabs>
                <w:tab w:val="left" w:pos="455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E3C6BDB" wp14:editId="0EF6C6DA">
                      <wp:simplePos x="0" y="0"/>
                      <wp:positionH relativeFrom="column">
                        <wp:posOffset>-450707</wp:posOffset>
                      </wp:positionH>
                      <wp:positionV relativeFrom="paragraph">
                        <wp:posOffset>1167651</wp:posOffset>
                      </wp:positionV>
                      <wp:extent cx="5046109" cy="2433990"/>
                      <wp:effectExtent l="19050" t="0" r="40640" b="404495"/>
                      <wp:wrapNone/>
                      <wp:docPr id="21" name="Thought Bubble: Clou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6109" cy="2433990"/>
                              </a:xfrm>
                              <a:prstGeom prst="cloudCallou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1ED8A7" w14:textId="77777777" w:rsidR="002829B1" w:rsidRPr="00FC5EA6" w:rsidRDefault="002829B1" w:rsidP="002829B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color w:val="208C06"/>
                                      <w:sz w:val="20"/>
                                      <w:szCs w:val="20"/>
                                    </w:rPr>
                                  </w:pPr>
                                  <w:r w:rsidRPr="00FC5EA6">
                                    <w:rPr>
                                      <w:b/>
                                      <w:color w:val="208C06"/>
                                      <w:sz w:val="20"/>
                                      <w:szCs w:val="20"/>
                                    </w:rPr>
                                    <w:t>Misattribution to other illness or ailments.</w:t>
                                  </w:r>
                                </w:p>
                                <w:p w14:paraId="156A4361" w14:textId="77777777" w:rsidR="002829B1" w:rsidRPr="00FC5EA6" w:rsidRDefault="002829B1" w:rsidP="002829B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color w:val="208C06"/>
                                      <w:sz w:val="20"/>
                                      <w:szCs w:val="20"/>
                                    </w:rPr>
                                  </w:pPr>
                                  <w:r w:rsidRPr="00FC5EA6">
                                    <w:rPr>
                                      <w:b/>
                                      <w:color w:val="208C06"/>
                                      <w:sz w:val="20"/>
                                      <w:szCs w:val="20"/>
                                    </w:rPr>
                                    <w:t xml:space="preserve">Feeling too overwhelmed to get checked out. </w:t>
                                  </w:r>
                                </w:p>
                                <w:p w14:paraId="28A7A95F" w14:textId="77777777" w:rsidR="002829B1" w:rsidRPr="00FC5EA6" w:rsidRDefault="002829B1" w:rsidP="002829B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color w:val="208C06"/>
                                      <w:sz w:val="20"/>
                                      <w:szCs w:val="20"/>
                                    </w:rPr>
                                  </w:pPr>
                                  <w:r w:rsidRPr="00FC5EA6">
                                    <w:rPr>
                                      <w:b/>
                                      <w:color w:val="208C06"/>
                                      <w:sz w:val="20"/>
                                      <w:szCs w:val="20"/>
                                    </w:rPr>
                                    <w:t>Fearing the stigma of mental health treatment.</w:t>
                                  </w:r>
                                </w:p>
                                <w:p w14:paraId="43195FC7" w14:textId="77777777" w:rsidR="002829B1" w:rsidRPr="00FC5EA6" w:rsidRDefault="002829B1" w:rsidP="002829B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color w:val="208C06"/>
                                      <w:sz w:val="20"/>
                                      <w:szCs w:val="20"/>
                                    </w:rPr>
                                  </w:pPr>
                                  <w:r w:rsidRPr="00FC5EA6">
                                    <w:rPr>
                                      <w:b/>
                                      <w:color w:val="208C06"/>
                                      <w:sz w:val="20"/>
                                      <w:szCs w:val="20"/>
                                    </w:rPr>
                                    <w:t xml:space="preserve">Lack of communication in healthcare </w:t>
                                  </w:r>
                                </w:p>
                                <w:p w14:paraId="3F7C2CF6" w14:textId="77777777" w:rsidR="002829B1" w:rsidRPr="00FC5EA6" w:rsidRDefault="002829B1" w:rsidP="002829B1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color w:val="208C06"/>
                                      <w:sz w:val="20"/>
                                      <w:szCs w:val="20"/>
                                    </w:rPr>
                                  </w:pPr>
                                  <w:r w:rsidRPr="00FC5EA6">
                                    <w:rPr>
                                      <w:b/>
                                      <w:color w:val="208C06"/>
                                      <w:sz w:val="20"/>
                                      <w:szCs w:val="20"/>
                                    </w:rPr>
                                    <w:t>Shame or guilt.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C6BDB" id="Thought Bubble: Cloud 21" o:spid="_x0000_s1034" type="#_x0000_t106" style="position:absolute;margin-left:-35.5pt;margin-top:91.95pt;width:397.35pt;height:191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" adj="6300,24300" fillcolor="#9cb5cc [1941]" strokecolor="#a07f0d [1604]" strokeweight="1pt">
                      <v:stroke joinstyle="miter"/>
                      <v:textbox>
                        <w:txbxContent>
                          <w:p w14:paraId="171ED8A7" w14:textId="77777777" w:rsidR="002829B1" w:rsidRPr="00FC5EA6" w:rsidRDefault="002829B1" w:rsidP="002829B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color w:val="208C06"/>
                                <w:sz w:val="20"/>
                                <w:szCs w:val="20"/>
                              </w:rPr>
                            </w:pPr>
                            <w:r w:rsidRPr="00FC5EA6">
                              <w:rPr>
                                <w:b/>
                                <w:color w:val="208C06"/>
                                <w:sz w:val="20"/>
                                <w:szCs w:val="20"/>
                              </w:rPr>
                              <w:t>Misattribution to other illness or ailments.</w:t>
                            </w:r>
                          </w:p>
                          <w:p w14:paraId="156A4361" w14:textId="77777777" w:rsidR="002829B1" w:rsidRPr="00FC5EA6" w:rsidRDefault="002829B1" w:rsidP="002829B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color w:val="208C06"/>
                                <w:sz w:val="20"/>
                                <w:szCs w:val="20"/>
                              </w:rPr>
                            </w:pPr>
                            <w:r w:rsidRPr="00FC5EA6">
                              <w:rPr>
                                <w:b/>
                                <w:color w:val="208C06"/>
                                <w:sz w:val="20"/>
                                <w:szCs w:val="20"/>
                              </w:rPr>
                              <w:t xml:space="preserve">Feeling too overwhelmed to get checked out. </w:t>
                            </w:r>
                          </w:p>
                          <w:p w14:paraId="28A7A95F" w14:textId="77777777" w:rsidR="002829B1" w:rsidRPr="00FC5EA6" w:rsidRDefault="002829B1" w:rsidP="002829B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color w:val="208C06"/>
                                <w:sz w:val="20"/>
                                <w:szCs w:val="20"/>
                              </w:rPr>
                            </w:pPr>
                            <w:r w:rsidRPr="00FC5EA6">
                              <w:rPr>
                                <w:b/>
                                <w:color w:val="208C06"/>
                                <w:sz w:val="20"/>
                                <w:szCs w:val="20"/>
                              </w:rPr>
                              <w:t>Fearing the stigma of mental health treatment.</w:t>
                            </w:r>
                          </w:p>
                          <w:p w14:paraId="43195FC7" w14:textId="77777777" w:rsidR="002829B1" w:rsidRPr="00FC5EA6" w:rsidRDefault="002829B1" w:rsidP="002829B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color w:val="208C06"/>
                                <w:sz w:val="20"/>
                                <w:szCs w:val="20"/>
                              </w:rPr>
                            </w:pPr>
                            <w:r w:rsidRPr="00FC5EA6">
                              <w:rPr>
                                <w:b/>
                                <w:color w:val="208C06"/>
                                <w:sz w:val="20"/>
                                <w:szCs w:val="20"/>
                              </w:rPr>
                              <w:t xml:space="preserve">Lack of communication in healthcare </w:t>
                            </w:r>
                          </w:p>
                          <w:p w14:paraId="3F7C2CF6" w14:textId="77777777" w:rsidR="002829B1" w:rsidRPr="00FC5EA6" w:rsidRDefault="002829B1" w:rsidP="002829B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color w:val="208C06"/>
                                <w:sz w:val="20"/>
                                <w:szCs w:val="20"/>
                              </w:rPr>
                            </w:pPr>
                            <w:r w:rsidRPr="00FC5EA6">
                              <w:rPr>
                                <w:b/>
                                <w:color w:val="208C06"/>
                                <w:sz w:val="20"/>
                                <w:szCs w:val="20"/>
                              </w:rPr>
                              <w:t>Shame or guilt.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</w:p>
        </w:tc>
        <w:tc>
          <w:tcPr>
            <w:tcW w:w="11" w:type="dxa"/>
            <w:vMerge w:val="restart"/>
          </w:tcPr>
          <w:p w14:paraId="066DA1FF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</w:tr>
      <w:tr w:rsidR="002829B1" w14:paraId="50FDD377" w14:textId="77777777" w:rsidTr="005C6472">
        <w:trPr>
          <w:trHeight w:val="5724"/>
        </w:trPr>
        <w:tc>
          <w:tcPr>
            <w:tcW w:w="10" w:type="dxa"/>
            <w:vMerge/>
          </w:tcPr>
          <w:p w14:paraId="27B52444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  <w:tc>
          <w:tcPr>
            <w:tcW w:w="4170" w:type="dxa"/>
            <w:shd w:val="clear" w:color="auto" w:fill="F3D569" w:themeFill="accent1"/>
            <w:vAlign w:val="center"/>
          </w:tcPr>
          <w:p w14:paraId="6B3D1B51" w14:textId="77777777" w:rsidR="006770F0" w:rsidRDefault="00540398" w:rsidP="00540398">
            <w:pPr>
              <w:framePr w:hSpace="0" w:wrap="auto" w:vAnchor="margin" w:hAnchor="text" w:xAlign="left" w:yAlign="inline"/>
            </w:pPr>
            <w:r>
              <w:rPr>
                <w:noProof/>
              </w:rPr>
              <w:drawing>
                <wp:inline distT="0" distB="0" distL="0" distR="0" wp14:anchorId="3C1589FC" wp14:editId="215B526E">
                  <wp:extent cx="2590475" cy="3286125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221" cy="330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7" w:type="dxa"/>
            <w:gridSpan w:val="2"/>
            <w:vMerge/>
          </w:tcPr>
          <w:p w14:paraId="224DF1BB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  <w:tc>
          <w:tcPr>
            <w:tcW w:w="11" w:type="dxa"/>
            <w:vMerge/>
          </w:tcPr>
          <w:p w14:paraId="233F5DCA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</w:tr>
      <w:tr w:rsidR="005C6472" w14:paraId="48104890" w14:textId="77777777" w:rsidTr="005C6472">
        <w:trPr>
          <w:trHeight w:val="917"/>
        </w:trPr>
        <w:tc>
          <w:tcPr>
            <w:tcW w:w="10" w:type="dxa"/>
            <w:vMerge/>
          </w:tcPr>
          <w:p w14:paraId="34A66834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  <w:tc>
          <w:tcPr>
            <w:tcW w:w="4170" w:type="dxa"/>
            <w:vMerge w:val="restart"/>
          </w:tcPr>
          <w:p w14:paraId="6EF862E9" w14:textId="77777777" w:rsidR="006770F0" w:rsidRDefault="006770F0" w:rsidP="006770F0">
            <w:pPr>
              <w:framePr w:hSpace="0" w:wrap="auto" w:vAnchor="margin" w:hAnchor="text" w:xAlign="left" w:yAlign="inline"/>
              <w:jc w:val="center"/>
            </w:pPr>
          </w:p>
        </w:tc>
        <w:tc>
          <w:tcPr>
            <w:tcW w:w="8067" w:type="dxa"/>
            <w:gridSpan w:val="2"/>
            <w:vMerge/>
          </w:tcPr>
          <w:p w14:paraId="49F7848C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  <w:tc>
          <w:tcPr>
            <w:tcW w:w="11" w:type="dxa"/>
            <w:vMerge/>
          </w:tcPr>
          <w:p w14:paraId="37A4CB19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</w:tr>
      <w:tr w:rsidR="002829B1" w14:paraId="2AD97EA1" w14:textId="77777777" w:rsidTr="005C6472">
        <w:trPr>
          <w:trHeight w:val="1853"/>
        </w:trPr>
        <w:tc>
          <w:tcPr>
            <w:tcW w:w="10" w:type="dxa"/>
            <w:vMerge/>
          </w:tcPr>
          <w:p w14:paraId="33BC84EB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  <w:tc>
          <w:tcPr>
            <w:tcW w:w="4170" w:type="dxa"/>
            <w:vMerge/>
          </w:tcPr>
          <w:p w14:paraId="62440595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  <w:tc>
          <w:tcPr>
            <w:tcW w:w="7998" w:type="dxa"/>
          </w:tcPr>
          <w:p w14:paraId="669719A4" w14:textId="01B9FE27" w:rsidR="006770F0" w:rsidRDefault="002829B1" w:rsidP="006770F0">
            <w:pPr>
              <w:framePr w:hSpace="0" w:wrap="auto" w:vAnchor="margin" w:hAnchor="text" w:xAlign="left" w:yAlign="inline"/>
              <w:ind w:left="28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EEDC458" wp14:editId="47714592">
                      <wp:simplePos x="0" y="0"/>
                      <wp:positionH relativeFrom="column">
                        <wp:posOffset>-2505075</wp:posOffset>
                      </wp:positionH>
                      <wp:positionV relativeFrom="paragraph">
                        <wp:posOffset>133350</wp:posOffset>
                      </wp:positionV>
                      <wp:extent cx="2533650" cy="3200400"/>
                      <wp:effectExtent l="0" t="0" r="1905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0" cy="320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74F1DC" w14:textId="77777777" w:rsidR="002829B1" w:rsidRPr="002829B1" w:rsidRDefault="002829B1" w:rsidP="002829B1">
                                  <w:pPr>
                                    <w:jc w:val="center"/>
                                    <w:rPr>
                                      <w:b/>
                                      <w:color w:val="352E5A" w:themeColor="text1" w:themeTint="E6"/>
                                      <w:sz w:val="60"/>
                                      <w:szCs w:val="60"/>
                                    </w:rPr>
                                  </w:pPr>
                                  <w:r w:rsidRPr="002829B1">
                                    <w:rPr>
                                      <w:b/>
                                      <w:color w:val="352E5A" w:themeColor="text1" w:themeTint="E6"/>
                                      <w:sz w:val="60"/>
                                      <w:szCs w:val="60"/>
                                    </w:rPr>
                                    <w:t>Talking to a therapist can help</w:t>
                                  </w:r>
                                  <w:r>
                                    <w:rPr>
                                      <w:b/>
                                      <w:color w:val="352E5A" w:themeColor="text1" w:themeTint="E6"/>
                                      <w:sz w:val="60"/>
                                      <w:szCs w:val="6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EDC458" id="Rectangle 26" o:spid="_x0000_s1035" style="position:absolute;left:0;text-align:left;margin-left:-197.25pt;margin-top:10.5pt;width:199.5pt;height:25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" fillcolor="#92d050" strokecolor="#a07f0d [1604]" strokeweight="1pt">
                      <v:textbox>
                        <w:txbxContent>
                          <w:p w14:paraId="4C74F1DC" w14:textId="77777777" w:rsidR="002829B1" w:rsidRPr="002829B1" w:rsidRDefault="002829B1" w:rsidP="002829B1">
                            <w:pPr>
                              <w:jc w:val="center"/>
                              <w:rPr>
                                <w:b/>
                                <w:color w:val="352E5A" w:themeColor="text1" w:themeTint="E6"/>
                                <w:sz w:val="60"/>
                                <w:szCs w:val="60"/>
                              </w:rPr>
                            </w:pPr>
                            <w:r w:rsidRPr="002829B1">
                              <w:rPr>
                                <w:b/>
                                <w:color w:val="352E5A" w:themeColor="text1" w:themeTint="E6"/>
                                <w:sz w:val="60"/>
                                <w:szCs w:val="60"/>
                              </w:rPr>
                              <w:t>Talking to a therapist can help</w:t>
                            </w:r>
                            <w:r>
                              <w:rPr>
                                <w:b/>
                                <w:color w:val="352E5A" w:themeColor="text1" w:themeTint="E6"/>
                                <w:sz w:val="60"/>
                                <w:szCs w:val="60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9" w:type="dxa"/>
          </w:tcPr>
          <w:p w14:paraId="4DBF93BA" w14:textId="77777777" w:rsidR="006770F0" w:rsidRPr="006770F0" w:rsidRDefault="006770F0" w:rsidP="006770F0">
            <w:pPr>
              <w:framePr w:hSpace="0" w:wrap="auto" w:vAnchor="margin" w:hAnchor="text" w:xAlign="left" w:yAlign="inline"/>
              <w:ind w:left="288" w:right="144"/>
              <w:rPr>
                <w:rStyle w:val="SubtleEmphasis"/>
              </w:rPr>
            </w:pPr>
          </w:p>
        </w:tc>
        <w:tc>
          <w:tcPr>
            <w:tcW w:w="11" w:type="dxa"/>
            <w:vMerge/>
          </w:tcPr>
          <w:p w14:paraId="499316AB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</w:tr>
      <w:tr w:rsidR="005C6472" w14:paraId="4416C234" w14:textId="77777777" w:rsidTr="005C6472">
        <w:trPr>
          <w:trHeight w:val="1181"/>
        </w:trPr>
        <w:tc>
          <w:tcPr>
            <w:tcW w:w="10" w:type="dxa"/>
            <w:vMerge/>
          </w:tcPr>
          <w:p w14:paraId="74DBBE87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  <w:tc>
          <w:tcPr>
            <w:tcW w:w="4170" w:type="dxa"/>
            <w:vMerge/>
          </w:tcPr>
          <w:p w14:paraId="2D292B4B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  <w:tc>
          <w:tcPr>
            <w:tcW w:w="8067" w:type="dxa"/>
            <w:gridSpan w:val="2"/>
          </w:tcPr>
          <w:p w14:paraId="1F6EA59A" w14:textId="02197FB5" w:rsidR="006770F0" w:rsidRDefault="00BD2B86" w:rsidP="006770F0">
            <w:pPr>
              <w:framePr w:hSpace="0" w:wrap="auto" w:vAnchor="margin" w:hAnchor="text" w:xAlign="left" w:yAlign="inline"/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206B1396" wp14:editId="62C98C66">
                  <wp:simplePos x="0" y="0"/>
                  <wp:positionH relativeFrom="column">
                    <wp:posOffset>382534</wp:posOffset>
                  </wp:positionH>
                  <wp:positionV relativeFrom="paragraph">
                    <wp:posOffset>-1140003</wp:posOffset>
                  </wp:positionV>
                  <wp:extent cx="4577715" cy="3122930"/>
                  <wp:effectExtent l="0" t="0" r="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715" cy="312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" w:type="dxa"/>
            <w:vMerge/>
          </w:tcPr>
          <w:p w14:paraId="72D3D81D" w14:textId="77777777" w:rsidR="006770F0" w:rsidRDefault="006770F0" w:rsidP="006770F0">
            <w:pPr>
              <w:framePr w:hSpace="0" w:wrap="auto" w:vAnchor="margin" w:hAnchor="text" w:xAlign="left" w:yAlign="inline"/>
            </w:pPr>
          </w:p>
        </w:tc>
      </w:tr>
    </w:tbl>
    <w:p w14:paraId="38250D7F" w14:textId="4924927A" w:rsidR="00BA7758" w:rsidRPr="006770F0" w:rsidRDefault="0053375B" w:rsidP="006770F0">
      <w:pPr>
        <w:framePr w:hSpace="0" w:wrap="auto" w:vAnchor="margin" w:hAnchor="text" w:xAlign="left" w:yAlign="inline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40EBE7" wp14:editId="1B1432D5">
                <wp:simplePos x="0" y="0"/>
                <wp:positionH relativeFrom="margin">
                  <wp:align>right</wp:align>
                </wp:positionH>
                <wp:positionV relativeFrom="paragraph">
                  <wp:posOffset>6897370</wp:posOffset>
                </wp:positionV>
                <wp:extent cx="7742555" cy="1183005"/>
                <wp:effectExtent l="0" t="0" r="10795" b="1714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2555" cy="11830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18FDD" w14:textId="77777777" w:rsidR="005149DC" w:rsidRPr="0053375B" w:rsidRDefault="005C6472" w:rsidP="005C6472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color w:val="262140" w:themeColor="text1"/>
                                <w:sz w:val="24"/>
                              </w:rPr>
                            </w:pPr>
                            <w:r w:rsidRPr="0053375B">
                              <w:rPr>
                                <w:rFonts w:ascii="Dubai" w:hAnsi="Dubai" w:cs="Dubai"/>
                                <w:b/>
                                <w:color w:val="262140" w:themeColor="text1"/>
                                <w:sz w:val="24"/>
                              </w:rPr>
                              <w:t xml:space="preserve">If you wish to make an appointment with the school counselor, please do not hesitate to contact her through mail:               </w:t>
                            </w:r>
                          </w:p>
                          <w:p w14:paraId="7518FC6E" w14:textId="77777777" w:rsidR="005C6472" w:rsidRPr="0053375B" w:rsidRDefault="005C6472" w:rsidP="005C6472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53375B">
                              <w:rPr>
                                <w:rFonts w:ascii="Dubai" w:hAnsi="Dubai" w:cs="Dubai"/>
                                <w:b/>
                                <w:color w:val="262140" w:themeColor="text1"/>
                                <w:sz w:val="24"/>
                              </w:rPr>
                              <w:t xml:space="preserve">       </w:t>
                            </w:r>
                            <w:hyperlink r:id="rId17" w:history="1">
                              <w:r w:rsidRPr="0053375B">
                                <w:rPr>
                                  <w:rStyle w:val="Hyperlink"/>
                                  <w:rFonts w:ascii="Dubai" w:hAnsi="Dubai" w:cs="Dubai"/>
                                  <w:b/>
                                  <w:color w:val="FFFF00"/>
                                  <w:sz w:val="24"/>
                                </w:rPr>
                                <w:t>suzie.h_cis@gemsedu.com</w:t>
                              </w:r>
                            </w:hyperlink>
                          </w:p>
                          <w:p w14:paraId="5A98FE92" w14:textId="1ED0B87B" w:rsidR="005C6472" w:rsidRPr="0053375B" w:rsidRDefault="005C6472" w:rsidP="005C6472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color w:val="262140" w:themeColor="text1"/>
                                <w:sz w:val="26"/>
                                <w:szCs w:val="26"/>
                              </w:rPr>
                            </w:pPr>
                            <w:r w:rsidRPr="0053375B">
                              <w:rPr>
                                <w:rFonts w:ascii="Dubai" w:hAnsi="Dubai" w:cs="Dubai"/>
                                <w:b/>
                                <w:color w:val="262140" w:themeColor="text1"/>
                                <w:sz w:val="26"/>
                                <w:szCs w:val="26"/>
                              </w:rPr>
                              <w:t>or call her: 05</w:t>
                            </w:r>
                            <w:r w:rsidR="0026049C" w:rsidRPr="0053375B">
                              <w:rPr>
                                <w:rFonts w:ascii="Dubai" w:hAnsi="Dubai" w:cs="Dubai"/>
                                <w:b/>
                                <w:color w:val="262140" w:themeColor="text1"/>
                                <w:sz w:val="26"/>
                                <w:szCs w:val="26"/>
                              </w:rPr>
                              <w:t>2</w:t>
                            </w:r>
                            <w:r w:rsidR="005149DC" w:rsidRPr="0053375B">
                              <w:rPr>
                                <w:rFonts w:ascii="Dubai" w:hAnsi="Dubai" w:cs="Dubai"/>
                                <w:b/>
                                <w:color w:val="262140" w:themeColor="text1"/>
                                <w:sz w:val="26"/>
                                <w:szCs w:val="26"/>
                              </w:rPr>
                              <w:t>-</w:t>
                            </w:r>
                            <w:r w:rsidR="0026049C" w:rsidRPr="0053375B">
                              <w:rPr>
                                <w:rFonts w:ascii="Dubai" w:hAnsi="Dubai" w:cs="Dubai"/>
                                <w:b/>
                                <w:color w:val="262140" w:themeColor="text1"/>
                                <w:sz w:val="26"/>
                                <w:szCs w:val="26"/>
                              </w:rPr>
                              <w:t>1067881</w:t>
                            </w:r>
                            <w:r w:rsidRPr="0053375B">
                              <w:rPr>
                                <w:rFonts w:ascii="Dubai" w:hAnsi="Dubai" w:cs="Dubai"/>
                                <w:b/>
                                <w:color w:val="262140" w:themeColor="text1"/>
                                <w:sz w:val="26"/>
                                <w:szCs w:val="26"/>
                              </w:rPr>
                              <w:t xml:space="preserve"> (leave a SMS / WA if there is no answer as she might be in a session).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EBE7" id="Rectangle 116" o:spid="_x0000_s1036" style="position:absolute;margin-left:558.45pt;margin-top:543.1pt;width:609.65pt;height:93.1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" fillcolor="#887cb5 [1944]" strokecolor="#a07f0d [1604]" strokeweight="1pt">
                <v:textbox>
                  <w:txbxContent>
                    <w:p w14:paraId="74A18FDD" w14:textId="77777777" w:rsidR="005149DC" w:rsidRPr="0053375B" w:rsidRDefault="005C6472" w:rsidP="005C6472">
                      <w:pPr>
                        <w:jc w:val="center"/>
                        <w:rPr>
                          <w:rFonts w:ascii="Dubai" w:hAnsi="Dubai" w:cs="Dubai"/>
                          <w:b/>
                          <w:color w:val="262140" w:themeColor="text1"/>
                          <w:sz w:val="24"/>
                        </w:rPr>
                      </w:pPr>
                      <w:r w:rsidRPr="0053375B">
                        <w:rPr>
                          <w:rFonts w:ascii="Dubai" w:hAnsi="Dubai" w:cs="Dubai"/>
                          <w:b/>
                          <w:color w:val="262140" w:themeColor="text1"/>
                          <w:sz w:val="24"/>
                        </w:rPr>
                        <w:t xml:space="preserve">If you wish to make an appointment with the school counselor, please do not hesitate to contact her through mail:               </w:t>
                      </w:r>
                    </w:p>
                    <w:p w14:paraId="7518FC6E" w14:textId="77777777" w:rsidR="005C6472" w:rsidRPr="0053375B" w:rsidRDefault="005C6472" w:rsidP="005C6472">
                      <w:pPr>
                        <w:jc w:val="center"/>
                        <w:rPr>
                          <w:rFonts w:ascii="Dubai" w:hAnsi="Dubai" w:cs="Dubai"/>
                          <w:b/>
                          <w:color w:val="FFFFFF" w:themeColor="background1"/>
                          <w:sz w:val="24"/>
                        </w:rPr>
                      </w:pPr>
                      <w:r w:rsidRPr="0053375B">
                        <w:rPr>
                          <w:rFonts w:ascii="Dubai" w:hAnsi="Dubai" w:cs="Dubai"/>
                          <w:b/>
                          <w:color w:val="262140" w:themeColor="text1"/>
                          <w:sz w:val="24"/>
                        </w:rPr>
                        <w:t xml:space="preserve">       </w:t>
                      </w:r>
                      <w:hyperlink r:id="rId18" w:history="1">
                        <w:r w:rsidRPr="0053375B">
                          <w:rPr>
                            <w:rStyle w:val="Hyperlink"/>
                            <w:rFonts w:ascii="Dubai" w:hAnsi="Dubai" w:cs="Dubai"/>
                            <w:b/>
                            <w:color w:val="FFFF00"/>
                            <w:sz w:val="24"/>
                          </w:rPr>
                          <w:t>suzie.h_cis@gemsedu.com</w:t>
                        </w:r>
                      </w:hyperlink>
                    </w:p>
                    <w:p w14:paraId="5A98FE92" w14:textId="1ED0B87B" w:rsidR="005C6472" w:rsidRPr="0053375B" w:rsidRDefault="005C6472" w:rsidP="005C6472">
                      <w:pPr>
                        <w:jc w:val="center"/>
                        <w:rPr>
                          <w:rFonts w:ascii="Dubai" w:hAnsi="Dubai" w:cs="Dubai"/>
                          <w:b/>
                          <w:color w:val="262140" w:themeColor="text1"/>
                          <w:sz w:val="26"/>
                          <w:szCs w:val="26"/>
                        </w:rPr>
                      </w:pPr>
                      <w:r w:rsidRPr="0053375B">
                        <w:rPr>
                          <w:rFonts w:ascii="Dubai" w:hAnsi="Dubai" w:cs="Dubai"/>
                          <w:b/>
                          <w:color w:val="262140" w:themeColor="text1"/>
                          <w:sz w:val="26"/>
                          <w:szCs w:val="26"/>
                        </w:rPr>
                        <w:t>or call her: 05</w:t>
                      </w:r>
                      <w:r w:rsidR="0026049C" w:rsidRPr="0053375B">
                        <w:rPr>
                          <w:rFonts w:ascii="Dubai" w:hAnsi="Dubai" w:cs="Dubai"/>
                          <w:b/>
                          <w:color w:val="262140" w:themeColor="text1"/>
                          <w:sz w:val="26"/>
                          <w:szCs w:val="26"/>
                        </w:rPr>
                        <w:t>2</w:t>
                      </w:r>
                      <w:r w:rsidR="005149DC" w:rsidRPr="0053375B">
                        <w:rPr>
                          <w:rFonts w:ascii="Dubai" w:hAnsi="Dubai" w:cs="Dubai"/>
                          <w:b/>
                          <w:color w:val="262140" w:themeColor="text1"/>
                          <w:sz w:val="26"/>
                          <w:szCs w:val="26"/>
                        </w:rPr>
                        <w:t>-</w:t>
                      </w:r>
                      <w:r w:rsidR="0026049C" w:rsidRPr="0053375B">
                        <w:rPr>
                          <w:rFonts w:ascii="Dubai" w:hAnsi="Dubai" w:cs="Dubai"/>
                          <w:b/>
                          <w:color w:val="262140" w:themeColor="text1"/>
                          <w:sz w:val="26"/>
                          <w:szCs w:val="26"/>
                        </w:rPr>
                        <w:t>1067881</w:t>
                      </w:r>
                      <w:r w:rsidRPr="0053375B">
                        <w:rPr>
                          <w:rFonts w:ascii="Dubai" w:hAnsi="Dubai" w:cs="Dubai"/>
                          <w:b/>
                          <w:color w:val="262140" w:themeColor="text1"/>
                          <w:sz w:val="26"/>
                          <w:szCs w:val="26"/>
                        </w:rPr>
                        <w:t xml:space="preserve"> (leave a SMS / WA if there is no answer as she might be in a session).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BD0CE5" wp14:editId="6568375D">
                <wp:simplePos x="0" y="0"/>
                <wp:positionH relativeFrom="column">
                  <wp:posOffset>3655391</wp:posOffset>
                </wp:positionH>
                <wp:positionV relativeFrom="paragraph">
                  <wp:posOffset>2506543</wp:posOffset>
                </wp:positionV>
                <wp:extent cx="2321361" cy="3135990"/>
                <wp:effectExtent l="361950" t="247650" r="346075" b="255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6151">
                          <a:off x="0" y="0"/>
                          <a:ext cx="2321361" cy="31359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36454" w14:textId="77777777" w:rsidR="0053375B" w:rsidRDefault="0053375B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01D6423D" w14:textId="7F2CCA8C" w:rsidR="0053375B" w:rsidRDefault="0053375B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3375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Thoughtful Thursday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2EAFFCE8" w14:textId="7787D9B9" w:rsidR="0053375B" w:rsidRPr="0053375B" w:rsidRDefault="0053375B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3375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O</w:t>
                            </w:r>
                            <w:r w:rsidRPr="0053375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  <w:r w:rsidRPr="0053375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18</w:t>
                            </w:r>
                            <w:r w:rsidRPr="0053375B">
                              <w:rPr>
                                <w:b/>
                                <w:bCs/>
                                <w:sz w:val="30"/>
                                <w:szCs w:val="30"/>
                                <w:vertAlign w:val="superscript"/>
                              </w:rPr>
                              <w:t>th</w:t>
                            </w:r>
                            <w:r w:rsidRPr="0053375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May,</w:t>
                            </w:r>
                            <w:r w:rsidRPr="0053375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5406048A" w14:textId="60E985BD" w:rsidR="0053375B" w:rsidRPr="0053375B" w:rsidRDefault="0053375B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</w:t>
                            </w:r>
                            <w:r w:rsidRPr="0053375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:</w:t>
                            </w:r>
                            <w:r w:rsidRPr="0053375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The</w:t>
                            </w:r>
                            <w:r w:rsidRPr="0053375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CIS auditorium</w:t>
                            </w:r>
                          </w:p>
                          <w:p w14:paraId="04B33336" w14:textId="4FE520A3" w:rsidR="0053375B" w:rsidRPr="0053375B" w:rsidRDefault="0053375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</w:t>
                            </w:r>
                            <w:r w:rsidRPr="0053375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ime: 8 a.m.- 9:30 a.m.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D0CE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7" type="#_x0000_t202" style="position:absolute;margin-left:287.85pt;margin-top:197.35pt;width:182.8pt;height:246.95pt;rotation:891455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" filled="f" strokeweight=".5pt">
                <v:textbox>
                  <w:txbxContent>
                    <w:p w14:paraId="74636454" w14:textId="77777777" w:rsidR="0053375B" w:rsidRDefault="0053375B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01D6423D" w14:textId="7F2CCA8C" w:rsidR="0053375B" w:rsidRDefault="0053375B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53375B">
                        <w:rPr>
                          <w:b/>
                          <w:bCs/>
                          <w:sz w:val="30"/>
                          <w:szCs w:val="30"/>
                        </w:rPr>
                        <w:t>Thoughtful Thursday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</w:p>
                    <w:p w14:paraId="2EAFFCE8" w14:textId="7787D9B9" w:rsidR="0053375B" w:rsidRPr="0053375B" w:rsidRDefault="0053375B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53375B">
                        <w:rPr>
                          <w:b/>
                          <w:bCs/>
                          <w:sz w:val="30"/>
                          <w:szCs w:val="30"/>
                        </w:rPr>
                        <w:t>O</w:t>
                      </w:r>
                      <w:r w:rsidRPr="0053375B">
                        <w:rPr>
                          <w:b/>
                          <w:bCs/>
                          <w:sz w:val="30"/>
                          <w:szCs w:val="30"/>
                        </w:rPr>
                        <w:t>n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  <w:r w:rsidRPr="0053375B">
                        <w:rPr>
                          <w:b/>
                          <w:bCs/>
                          <w:sz w:val="30"/>
                          <w:szCs w:val="30"/>
                        </w:rPr>
                        <w:t xml:space="preserve"> 18</w:t>
                      </w:r>
                      <w:r w:rsidRPr="0053375B">
                        <w:rPr>
                          <w:b/>
                          <w:bCs/>
                          <w:sz w:val="30"/>
                          <w:szCs w:val="30"/>
                          <w:vertAlign w:val="superscript"/>
                        </w:rPr>
                        <w:t>th</w:t>
                      </w:r>
                      <w:r w:rsidRPr="0053375B">
                        <w:rPr>
                          <w:b/>
                          <w:bCs/>
                          <w:sz w:val="30"/>
                          <w:szCs w:val="30"/>
                        </w:rPr>
                        <w:t xml:space="preserve"> May,</w:t>
                      </w:r>
                      <w:r w:rsidRPr="0053375B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</w:p>
                    <w:p w14:paraId="5406048A" w14:textId="60E985BD" w:rsidR="0053375B" w:rsidRPr="0053375B" w:rsidRDefault="0053375B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A</w:t>
                      </w:r>
                      <w:r w:rsidRPr="0053375B">
                        <w:rPr>
                          <w:b/>
                          <w:bCs/>
                          <w:sz w:val="30"/>
                          <w:szCs w:val="30"/>
                        </w:rPr>
                        <w:t>t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:</w:t>
                      </w:r>
                      <w:r w:rsidRPr="0053375B">
                        <w:rPr>
                          <w:b/>
                          <w:bCs/>
                          <w:sz w:val="30"/>
                          <w:szCs w:val="30"/>
                        </w:rPr>
                        <w:t xml:space="preserve"> The</w:t>
                      </w:r>
                      <w:r w:rsidRPr="0053375B">
                        <w:rPr>
                          <w:b/>
                          <w:bCs/>
                          <w:sz w:val="30"/>
                          <w:szCs w:val="30"/>
                        </w:rPr>
                        <w:t xml:space="preserve"> CIS auditorium</w:t>
                      </w:r>
                    </w:p>
                    <w:p w14:paraId="04B33336" w14:textId="4FE520A3" w:rsidR="0053375B" w:rsidRPr="0053375B" w:rsidRDefault="0053375B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T</w:t>
                      </w:r>
                      <w:r w:rsidRPr="0053375B">
                        <w:rPr>
                          <w:b/>
                          <w:bCs/>
                          <w:sz w:val="30"/>
                          <w:szCs w:val="30"/>
                        </w:rPr>
                        <w:t>ime: 8 a.m.- 9:30 a.m.</w:t>
                      </w:r>
                    </w:p>
                  </w:txbxContent>
                </v:textbox>
              </v:shape>
            </w:pict>
          </mc:Fallback>
        </mc:AlternateContent>
      </w:r>
      <w:r w:rsidRPr="0053375B">
        <w:drawing>
          <wp:anchor distT="0" distB="0" distL="114300" distR="114300" simplePos="0" relativeHeight="251696128" behindDoc="0" locked="0" layoutInCell="1" allowOverlap="1" wp14:anchorId="6D62D22A" wp14:editId="377DC1EF">
            <wp:simplePos x="0" y="0"/>
            <wp:positionH relativeFrom="margin">
              <wp:posOffset>3417570</wp:posOffset>
            </wp:positionH>
            <wp:positionV relativeFrom="paragraph">
              <wp:posOffset>2172970</wp:posOffset>
            </wp:positionV>
            <wp:extent cx="3982006" cy="4058216"/>
            <wp:effectExtent l="419100" t="438150" r="419100" b="4381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61250">
                      <a:off x="0" y="0"/>
                      <a:ext cx="398200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75FD2F" wp14:editId="458D43E5">
                <wp:simplePos x="0" y="0"/>
                <wp:positionH relativeFrom="margin">
                  <wp:align>left</wp:align>
                </wp:positionH>
                <wp:positionV relativeFrom="paragraph">
                  <wp:posOffset>1410970</wp:posOffset>
                </wp:positionV>
                <wp:extent cx="3958590" cy="5208270"/>
                <wp:effectExtent l="19050" t="0" r="41910" b="773430"/>
                <wp:wrapNone/>
                <wp:docPr id="35" name="Thought Bubble: Clou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8590" cy="5208270"/>
                        </a:xfrm>
                        <a:prstGeom prst="cloudCallou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4F69" w14:textId="63A1FD5A" w:rsidR="002829B1" w:rsidRDefault="00155749" w:rsidP="002829B1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jc w:val="center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 xml:space="preserve">Contact the school counselor. </w:t>
                            </w:r>
                            <w:r w:rsidR="002829B1" w:rsidRPr="005C6472"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7A034203" w14:textId="77777777" w:rsidR="005C6472" w:rsidRPr="005C6472" w:rsidRDefault="005C6472" w:rsidP="005C6472">
                            <w:pPr>
                              <w:pStyle w:val="ListParagraph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</w:p>
                          <w:p w14:paraId="6A08693E" w14:textId="3D021D81" w:rsidR="002829B1" w:rsidRDefault="002829B1" w:rsidP="002829B1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jc w:val="center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  <w:r w:rsidRPr="005C6472"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 xml:space="preserve">Get access to weekly sessions. </w:t>
                            </w:r>
                          </w:p>
                          <w:p w14:paraId="5FBA6EFA" w14:textId="77777777" w:rsidR="005C6472" w:rsidRPr="005C6472" w:rsidRDefault="005C6472" w:rsidP="005C6472">
                            <w:pPr>
                              <w:pStyle w:val="ListParagraph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</w:p>
                          <w:p w14:paraId="0E40458A" w14:textId="77777777" w:rsidR="005C6472" w:rsidRPr="005C6472" w:rsidRDefault="005C6472" w:rsidP="005C6472">
                            <w:pPr>
                              <w:pStyle w:val="ListParagraph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</w:p>
                          <w:p w14:paraId="52B87501" w14:textId="4F805A2D" w:rsidR="002829B1" w:rsidRPr="005C6472" w:rsidRDefault="002829B1" w:rsidP="005C647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jc w:val="center"/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</w:pPr>
                            <w:r w:rsidRPr="005C6472"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 xml:space="preserve">Send your </w:t>
                            </w:r>
                            <w:r w:rsidR="00155749"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 xml:space="preserve">counselor </w:t>
                            </w:r>
                            <w:r w:rsidRPr="005C6472"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 xml:space="preserve">a text whenever you </w:t>
                            </w:r>
                            <w:r w:rsidR="00155749"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 xml:space="preserve">need / </w:t>
                            </w:r>
                            <w:r w:rsidRPr="005C6472">
                              <w:rPr>
                                <w:b/>
                                <w:color w:val="208C06"/>
                                <w:sz w:val="30"/>
                                <w:szCs w:val="30"/>
                              </w:rPr>
                              <w:t>want.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FD2F" id="Thought Bubble: Cloud 35" o:spid="_x0000_s1038" type="#_x0000_t106" style="position:absolute;margin-left:0;margin-top:111.1pt;width:311.7pt;height:410.1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" adj="6300,24300" fillcolor="#9db2dc [1303]" strokecolor="#a07f0d [1604]" strokeweight="1pt">
                <v:stroke joinstyle="miter"/>
                <v:textbox>
                  <w:txbxContent>
                    <w:p w14:paraId="4E504F69" w14:textId="63A1FD5A" w:rsidR="002829B1" w:rsidRDefault="00155749" w:rsidP="002829B1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jc w:val="center"/>
                        <w:rPr>
                          <w:b/>
                          <w:color w:val="208C06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208C06"/>
                          <w:sz w:val="30"/>
                          <w:szCs w:val="30"/>
                        </w:rPr>
                        <w:t xml:space="preserve">Contact the school counselor. </w:t>
                      </w:r>
                      <w:r w:rsidR="002829B1" w:rsidRPr="005C6472">
                        <w:rPr>
                          <w:b/>
                          <w:color w:val="208C06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7A034203" w14:textId="77777777" w:rsidR="005C6472" w:rsidRPr="005C6472" w:rsidRDefault="005C6472" w:rsidP="005C6472">
                      <w:pPr>
                        <w:pStyle w:val="ListParagraph"/>
                        <w:rPr>
                          <w:b/>
                          <w:color w:val="208C06"/>
                          <w:sz w:val="30"/>
                          <w:szCs w:val="30"/>
                        </w:rPr>
                      </w:pPr>
                    </w:p>
                    <w:p w14:paraId="6A08693E" w14:textId="3D021D81" w:rsidR="002829B1" w:rsidRDefault="002829B1" w:rsidP="002829B1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jc w:val="center"/>
                        <w:rPr>
                          <w:b/>
                          <w:color w:val="208C06"/>
                          <w:sz w:val="30"/>
                          <w:szCs w:val="30"/>
                        </w:rPr>
                      </w:pPr>
                      <w:r w:rsidRPr="005C6472">
                        <w:rPr>
                          <w:b/>
                          <w:color w:val="208C06"/>
                          <w:sz w:val="30"/>
                          <w:szCs w:val="30"/>
                        </w:rPr>
                        <w:t xml:space="preserve">Get access to weekly sessions. </w:t>
                      </w:r>
                    </w:p>
                    <w:p w14:paraId="5FBA6EFA" w14:textId="77777777" w:rsidR="005C6472" w:rsidRPr="005C6472" w:rsidRDefault="005C6472" w:rsidP="005C6472">
                      <w:pPr>
                        <w:pStyle w:val="ListParagraph"/>
                        <w:rPr>
                          <w:b/>
                          <w:color w:val="208C06"/>
                          <w:sz w:val="30"/>
                          <w:szCs w:val="30"/>
                        </w:rPr>
                      </w:pPr>
                    </w:p>
                    <w:p w14:paraId="0E40458A" w14:textId="77777777" w:rsidR="005C6472" w:rsidRPr="005C6472" w:rsidRDefault="005C6472" w:rsidP="005C6472">
                      <w:pPr>
                        <w:pStyle w:val="ListParagraph"/>
                        <w:rPr>
                          <w:b/>
                          <w:color w:val="208C06"/>
                          <w:sz w:val="30"/>
                          <w:szCs w:val="30"/>
                        </w:rPr>
                      </w:pPr>
                    </w:p>
                    <w:p w14:paraId="52B87501" w14:textId="4F805A2D" w:rsidR="002829B1" w:rsidRPr="005C6472" w:rsidRDefault="002829B1" w:rsidP="005C647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jc w:val="center"/>
                        <w:rPr>
                          <w:b/>
                          <w:color w:val="208C06"/>
                          <w:sz w:val="30"/>
                          <w:szCs w:val="30"/>
                        </w:rPr>
                      </w:pPr>
                      <w:r w:rsidRPr="005C6472">
                        <w:rPr>
                          <w:b/>
                          <w:color w:val="208C06"/>
                          <w:sz w:val="30"/>
                          <w:szCs w:val="30"/>
                        </w:rPr>
                        <w:t xml:space="preserve">Send your </w:t>
                      </w:r>
                      <w:r w:rsidR="00155749">
                        <w:rPr>
                          <w:b/>
                          <w:color w:val="208C06"/>
                          <w:sz w:val="30"/>
                          <w:szCs w:val="30"/>
                        </w:rPr>
                        <w:t xml:space="preserve">counselor </w:t>
                      </w:r>
                      <w:r w:rsidRPr="005C6472">
                        <w:rPr>
                          <w:b/>
                          <w:color w:val="208C06"/>
                          <w:sz w:val="30"/>
                          <w:szCs w:val="30"/>
                        </w:rPr>
                        <w:t xml:space="preserve">a text whenever you </w:t>
                      </w:r>
                      <w:r w:rsidR="00155749">
                        <w:rPr>
                          <w:b/>
                          <w:color w:val="208C06"/>
                          <w:sz w:val="30"/>
                          <w:szCs w:val="30"/>
                        </w:rPr>
                        <w:t xml:space="preserve">need / </w:t>
                      </w:r>
                      <w:r w:rsidRPr="005C6472">
                        <w:rPr>
                          <w:b/>
                          <w:color w:val="208C06"/>
                          <w:sz w:val="30"/>
                          <w:szCs w:val="30"/>
                        </w:rPr>
                        <w:t>want.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7758" w:rsidRPr="006770F0" w:rsidSect="00D133B8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20601" w14:textId="77777777" w:rsidR="00B0154D" w:rsidRDefault="00B0154D" w:rsidP="00657286">
      <w:pPr>
        <w:framePr w:wrap="around"/>
      </w:pPr>
      <w:r>
        <w:separator/>
      </w:r>
    </w:p>
  </w:endnote>
  <w:endnote w:type="continuationSeparator" w:id="0">
    <w:p w14:paraId="2E8536D6" w14:textId="77777777" w:rsidR="00B0154D" w:rsidRDefault="00B0154D" w:rsidP="00657286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805C0" w14:textId="77777777" w:rsidR="00B0154D" w:rsidRDefault="00B0154D" w:rsidP="00657286">
      <w:pPr>
        <w:framePr w:wrap="around"/>
      </w:pPr>
      <w:r>
        <w:separator/>
      </w:r>
    </w:p>
  </w:footnote>
  <w:footnote w:type="continuationSeparator" w:id="0">
    <w:p w14:paraId="7A562C06" w14:textId="77777777" w:rsidR="00B0154D" w:rsidRDefault="00B0154D" w:rsidP="00657286">
      <w:pPr>
        <w:framePr w:wrap="around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9"/>
      </v:shape>
    </w:pict>
  </w:numPicBullet>
  <w:numPicBullet w:numPicBulletId="1">
    <w:pict>
      <v:shape id="_x0000_i1027" type="#_x0000_t75" style="width:9.6pt;height:9.6pt" o:bullet="t">
        <v:imagedata r:id="rId2" o:title="bullet3"/>
      </v:shape>
    </w:pict>
  </w:numPicBullet>
  <w:abstractNum w:abstractNumId="0" w15:restartNumberingAfterBreak="0">
    <w:nsid w:val="FFFFFF7C"/>
    <w:multiLevelType w:val="singleLevel"/>
    <w:tmpl w:val="E00E0486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1" w15:restartNumberingAfterBreak="0">
    <w:nsid w:val="FFFFFF7D"/>
    <w:multiLevelType w:val="singleLevel"/>
    <w:tmpl w:val="31C227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29898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66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1CCF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0AC8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46A2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BE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B2D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C33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64314"/>
    <w:multiLevelType w:val="hybridMultilevel"/>
    <w:tmpl w:val="35960286"/>
    <w:lvl w:ilvl="0" w:tplc="5B125994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61EE60F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CE32425"/>
    <w:multiLevelType w:val="hybridMultilevel"/>
    <w:tmpl w:val="A584410C"/>
    <w:lvl w:ilvl="0" w:tplc="91B68B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9E0434"/>
    <w:multiLevelType w:val="hybridMultilevel"/>
    <w:tmpl w:val="B756E204"/>
    <w:lvl w:ilvl="0" w:tplc="9C446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17B95"/>
    <w:multiLevelType w:val="hybridMultilevel"/>
    <w:tmpl w:val="B1D6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75F45"/>
    <w:multiLevelType w:val="multilevel"/>
    <w:tmpl w:val="2E8E5486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F840552"/>
    <w:multiLevelType w:val="hybridMultilevel"/>
    <w:tmpl w:val="A35C7850"/>
    <w:lvl w:ilvl="0" w:tplc="413C18CA">
      <w:start w:val="1"/>
      <w:numFmt w:val="bullet"/>
      <w:lvlText w:val=""/>
      <w:lvlJc w:val="left"/>
      <w:pPr>
        <w:tabs>
          <w:tab w:val="num" w:pos="532"/>
        </w:tabs>
        <w:ind w:left="532" w:hanging="288"/>
      </w:pPr>
      <w:rPr>
        <w:rFonts w:ascii="Symbol" w:hAnsi="Symbol" w:hint="default"/>
        <w:b w:val="0"/>
        <w:i w:val="0"/>
        <w:color w:val="5062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F09B6"/>
    <w:multiLevelType w:val="hybridMultilevel"/>
    <w:tmpl w:val="6E448E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360F4A"/>
    <w:multiLevelType w:val="hybridMultilevel"/>
    <w:tmpl w:val="6298DE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E7A52D0"/>
    <w:multiLevelType w:val="multilevel"/>
    <w:tmpl w:val="12F20D02"/>
    <w:lvl w:ilvl="0">
      <w:start w:val="1"/>
      <w:numFmt w:val="decimal"/>
      <w:lvlText w:val="%1."/>
      <w:lvlJc w:val="left"/>
      <w:pPr>
        <w:tabs>
          <w:tab w:val="num" w:pos="568"/>
        </w:tabs>
        <w:ind w:left="568" w:hanging="432"/>
      </w:pPr>
      <w:rPr>
        <w:rFonts w:ascii="Verdana" w:hAnsi="Verdana" w:hint="default"/>
        <w:b w:val="0"/>
        <w:i/>
        <w:color w:val="50628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abstractNum w:abstractNumId="19" w15:restartNumberingAfterBreak="0">
    <w:nsid w:val="5A721D13"/>
    <w:multiLevelType w:val="hybridMultilevel"/>
    <w:tmpl w:val="8496DFAA"/>
    <w:lvl w:ilvl="0" w:tplc="0409000F">
      <w:start w:val="1"/>
      <w:numFmt w:val="decimal"/>
      <w:pStyle w:val="Quotation2Numbered"/>
      <w:lvlText w:val="%1."/>
      <w:lvlJc w:val="left"/>
      <w:pPr>
        <w:tabs>
          <w:tab w:val="num" w:pos="432"/>
        </w:tabs>
        <w:ind w:left="432" w:hanging="432"/>
      </w:pPr>
      <w:rPr>
        <w:b w:val="0"/>
        <w:i/>
        <w:color w:val="50628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20" w15:restartNumberingAfterBreak="0">
    <w:nsid w:val="5E6A4856"/>
    <w:multiLevelType w:val="hybridMultilevel"/>
    <w:tmpl w:val="BBA2D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D47D16"/>
    <w:multiLevelType w:val="hybridMultilevel"/>
    <w:tmpl w:val="217E48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AA160FE"/>
    <w:multiLevelType w:val="hybridMultilevel"/>
    <w:tmpl w:val="646CFC74"/>
    <w:lvl w:ilvl="0" w:tplc="9926BC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6C87"/>
    <w:multiLevelType w:val="hybridMultilevel"/>
    <w:tmpl w:val="AC7E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351B7"/>
    <w:multiLevelType w:val="multilevel"/>
    <w:tmpl w:val="2ACA04CA"/>
    <w:lvl w:ilvl="0">
      <w:start w:val="1"/>
      <w:numFmt w:val="decimal"/>
      <w:lvlText w:val="%1."/>
      <w:lvlJc w:val="left"/>
      <w:pPr>
        <w:tabs>
          <w:tab w:val="num" w:pos="921"/>
        </w:tabs>
        <w:ind w:left="921" w:hanging="432"/>
      </w:pPr>
      <w:rPr>
        <w:rFonts w:ascii="Verdana" w:hAnsi="Verdana" w:hint="default"/>
        <w:b w:val="0"/>
        <w:i/>
        <w:color w:val="50628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685"/>
        </w:tabs>
        <w:ind w:left="1685" w:hanging="360"/>
      </w:pPr>
    </w:lvl>
    <w:lvl w:ilvl="2">
      <w:start w:val="1"/>
      <w:numFmt w:val="lowerRoman"/>
      <w:lvlText w:val="%3."/>
      <w:lvlJc w:val="right"/>
      <w:pPr>
        <w:tabs>
          <w:tab w:val="num" w:pos="2405"/>
        </w:tabs>
        <w:ind w:left="2405" w:hanging="180"/>
      </w:pPr>
    </w:lvl>
    <w:lvl w:ilvl="3">
      <w:start w:val="1"/>
      <w:numFmt w:val="decimal"/>
      <w:lvlText w:val="%4."/>
      <w:lvlJc w:val="left"/>
      <w:pPr>
        <w:tabs>
          <w:tab w:val="num" w:pos="3125"/>
        </w:tabs>
        <w:ind w:left="3125" w:hanging="360"/>
      </w:p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</w:lvl>
  </w:abstractNum>
  <w:abstractNum w:abstractNumId="25" w15:restartNumberingAfterBreak="0">
    <w:nsid w:val="72EA3C9F"/>
    <w:multiLevelType w:val="hybridMultilevel"/>
    <w:tmpl w:val="D47EA81A"/>
    <w:lvl w:ilvl="0" w:tplc="FB7C8CB8">
      <w:start w:val="1"/>
      <w:numFmt w:val="decimal"/>
      <w:lvlText w:val="%1."/>
      <w:lvlJc w:val="left"/>
      <w:pPr>
        <w:tabs>
          <w:tab w:val="num" w:pos="676"/>
        </w:tabs>
        <w:ind w:left="676" w:hanging="432"/>
      </w:pPr>
      <w:rPr>
        <w:rFonts w:ascii="Verdana" w:hAnsi="Verdana" w:hint="default"/>
        <w:b w:val="0"/>
        <w:i/>
        <w:color w:val="50628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563B71"/>
    <w:multiLevelType w:val="hybridMultilevel"/>
    <w:tmpl w:val="2604C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516718"/>
    <w:multiLevelType w:val="multilevel"/>
    <w:tmpl w:val="1952B332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432"/>
      </w:pPr>
      <w:rPr>
        <w:rFonts w:ascii="Verdana" w:hAnsi="Verdana" w:hint="default"/>
        <w:b w:val="0"/>
        <w:i/>
        <w:color w:val="50628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abstractNum w:abstractNumId="28" w15:restartNumberingAfterBreak="0">
    <w:nsid w:val="79B15AB7"/>
    <w:multiLevelType w:val="hybridMultilevel"/>
    <w:tmpl w:val="E070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36000A"/>
    <w:multiLevelType w:val="hybridMultilevel"/>
    <w:tmpl w:val="7286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1"/>
  </w:num>
  <w:num w:numId="13">
    <w:abstractNumId w:val="10"/>
  </w:num>
  <w:num w:numId="14">
    <w:abstractNumId w:val="14"/>
  </w:num>
  <w:num w:numId="15">
    <w:abstractNumId w:val="22"/>
  </w:num>
  <w:num w:numId="16">
    <w:abstractNumId w:val="21"/>
  </w:num>
  <w:num w:numId="17">
    <w:abstractNumId w:val="15"/>
  </w:num>
  <w:num w:numId="18">
    <w:abstractNumId w:val="25"/>
  </w:num>
  <w:num w:numId="19">
    <w:abstractNumId w:val="19"/>
  </w:num>
  <w:num w:numId="20">
    <w:abstractNumId w:val="24"/>
  </w:num>
  <w:num w:numId="21">
    <w:abstractNumId w:val="18"/>
  </w:num>
  <w:num w:numId="22">
    <w:abstractNumId w:val="16"/>
  </w:num>
  <w:num w:numId="23">
    <w:abstractNumId w:val="27"/>
  </w:num>
  <w:num w:numId="24">
    <w:abstractNumId w:val="19"/>
    <w:lvlOverride w:ilvl="0">
      <w:startOverride w:val="1"/>
    </w:lvlOverride>
  </w:num>
  <w:num w:numId="25">
    <w:abstractNumId w:val="12"/>
  </w:num>
  <w:num w:numId="26">
    <w:abstractNumId w:val="28"/>
  </w:num>
  <w:num w:numId="27">
    <w:abstractNumId w:val="20"/>
  </w:num>
  <w:num w:numId="28">
    <w:abstractNumId w:val="26"/>
  </w:num>
  <w:num w:numId="29">
    <w:abstractNumId w:val="29"/>
  </w:num>
  <w:num w:numId="30">
    <w:abstractNumId w:val="23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4D"/>
    <w:rsid w:val="0000241F"/>
    <w:rsid w:val="00015E2C"/>
    <w:rsid w:val="0003518C"/>
    <w:rsid w:val="00046966"/>
    <w:rsid w:val="00064766"/>
    <w:rsid w:val="00074D3D"/>
    <w:rsid w:val="00075861"/>
    <w:rsid w:val="00085F7A"/>
    <w:rsid w:val="00090322"/>
    <w:rsid w:val="00092788"/>
    <w:rsid w:val="000A3A98"/>
    <w:rsid w:val="000A3BC1"/>
    <w:rsid w:val="000D4835"/>
    <w:rsid w:val="000D48AE"/>
    <w:rsid w:val="000F4D30"/>
    <w:rsid w:val="001009B6"/>
    <w:rsid w:val="00101634"/>
    <w:rsid w:val="00130AD8"/>
    <w:rsid w:val="00155749"/>
    <w:rsid w:val="001609F2"/>
    <w:rsid w:val="00172445"/>
    <w:rsid w:val="001935B5"/>
    <w:rsid w:val="0019438C"/>
    <w:rsid w:val="001A2EBB"/>
    <w:rsid w:val="001B72A7"/>
    <w:rsid w:val="001F2C46"/>
    <w:rsid w:val="00217F94"/>
    <w:rsid w:val="00227DC8"/>
    <w:rsid w:val="002376C1"/>
    <w:rsid w:val="0026049C"/>
    <w:rsid w:val="00265162"/>
    <w:rsid w:val="002829B1"/>
    <w:rsid w:val="002A39B1"/>
    <w:rsid w:val="002A5BC5"/>
    <w:rsid w:val="002B27C5"/>
    <w:rsid w:val="002E094C"/>
    <w:rsid w:val="002F2E42"/>
    <w:rsid w:val="002F436D"/>
    <w:rsid w:val="00313CEB"/>
    <w:rsid w:val="00314703"/>
    <w:rsid w:val="003507D4"/>
    <w:rsid w:val="003514B1"/>
    <w:rsid w:val="003604CF"/>
    <w:rsid w:val="00362336"/>
    <w:rsid w:val="00375FA0"/>
    <w:rsid w:val="003837F0"/>
    <w:rsid w:val="00393C77"/>
    <w:rsid w:val="00394749"/>
    <w:rsid w:val="003A3B96"/>
    <w:rsid w:val="003A72D5"/>
    <w:rsid w:val="003C1FB6"/>
    <w:rsid w:val="003E044C"/>
    <w:rsid w:val="00403761"/>
    <w:rsid w:val="0040733B"/>
    <w:rsid w:val="00426D68"/>
    <w:rsid w:val="00435B89"/>
    <w:rsid w:val="004501FD"/>
    <w:rsid w:val="004575B3"/>
    <w:rsid w:val="00471019"/>
    <w:rsid w:val="00474941"/>
    <w:rsid w:val="004779A1"/>
    <w:rsid w:val="004802C2"/>
    <w:rsid w:val="004837CA"/>
    <w:rsid w:val="00485020"/>
    <w:rsid w:val="00490897"/>
    <w:rsid w:val="004912F9"/>
    <w:rsid w:val="00497E92"/>
    <w:rsid w:val="004F1207"/>
    <w:rsid w:val="004F5F4C"/>
    <w:rsid w:val="0050069F"/>
    <w:rsid w:val="005115BC"/>
    <w:rsid w:val="005149DC"/>
    <w:rsid w:val="0052217B"/>
    <w:rsid w:val="005263A8"/>
    <w:rsid w:val="0053375B"/>
    <w:rsid w:val="0053760E"/>
    <w:rsid w:val="00540398"/>
    <w:rsid w:val="00557BD2"/>
    <w:rsid w:val="005869E2"/>
    <w:rsid w:val="005C1B5F"/>
    <w:rsid w:val="005C4E60"/>
    <w:rsid w:val="005C6472"/>
    <w:rsid w:val="005E288D"/>
    <w:rsid w:val="005F5DAE"/>
    <w:rsid w:val="00604FD2"/>
    <w:rsid w:val="00607489"/>
    <w:rsid w:val="0063006B"/>
    <w:rsid w:val="00643511"/>
    <w:rsid w:val="0064627A"/>
    <w:rsid w:val="00652A06"/>
    <w:rsid w:val="00653400"/>
    <w:rsid w:val="0065641A"/>
    <w:rsid w:val="00657286"/>
    <w:rsid w:val="006770F0"/>
    <w:rsid w:val="0068568F"/>
    <w:rsid w:val="00694383"/>
    <w:rsid w:val="00696EEC"/>
    <w:rsid w:val="006A1A2A"/>
    <w:rsid w:val="006A33A2"/>
    <w:rsid w:val="006D04B6"/>
    <w:rsid w:val="006D4B92"/>
    <w:rsid w:val="006E1BBE"/>
    <w:rsid w:val="006E49AF"/>
    <w:rsid w:val="006F7014"/>
    <w:rsid w:val="007054EA"/>
    <w:rsid w:val="00707C15"/>
    <w:rsid w:val="007116E8"/>
    <w:rsid w:val="007128DC"/>
    <w:rsid w:val="00715582"/>
    <w:rsid w:val="00716B9B"/>
    <w:rsid w:val="00722783"/>
    <w:rsid w:val="007403B4"/>
    <w:rsid w:val="007421E9"/>
    <w:rsid w:val="00745B87"/>
    <w:rsid w:val="00745C41"/>
    <w:rsid w:val="00751DE9"/>
    <w:rsid w:val="007717FC"/>
    <w:rsid w:val="007B3267"/>
    <w:rsid w:val="007B5E6C"/>
    <w:rsid w:val="007C45F7"/>
    <w:rsid w:val="007E0922"/>
    <w:rsid w:val="007F3444"/>
    <w:rsid w:val="00804CB2"/>
    <w:rsid w:val="00810F46"/>
    <w:rsid w:val="008156E3"/>
    <w:rsid w:val="00817403"/>
    <w:rsid w:val="008277D9"/>
    <w:rsid w:val="008322C0"/>
    <w:rsid w:val="00887415"/>
    <w:rsid w:val="008A6971"/>
    <w:rsid w:val="008A747D"/>
    <w:rsid w:val="008B0E99"/>
    <w:rsid w:val="008B556D"/>
    <w:rsid w:val="008C0C01"/>
    <w:rsid w:val="009072FE"/>
    <w:rsid w:val="00920201"/>
    <w:rsid w:val="009234E3"/>
    <w:rsid w:val="00924C9D"/>
    <w:rsid w:val="00925EDE"/>
    <w:rsid w:val="00960D65"/>
    <w:rsid w:val="00970534"/>
    <w:rsid w:val="009772A3"/>
    <w:rsid w:val="0099777C"/>
    <w:rsid w:val="00997E74"/>
    <w:rsid w:val="009A0B0E"/>
    <w:rsid w:val="009D2E8A"/>
    <w:rsid w:val="009D6DF0"/>
    <w:rsid w:val="009E43AA"/>
    <w:rsid w:val="009E6DBC"/>
    <w:rsid w:val="00A00946"/>
    <w:rsid w:val="00A1115D"/>
    <w:rsid w:val="00A13376"/>
    <w:rsid w:val="00A33FD9"/>
    <w:rsid w:val="00A4336D"/>
    <w:rsid w:val="00A467DC"/>
    <w:rsid w:val="00A62A3B"/>
    <w:rsid w:val="00A65825"/>
    <w:rsid w:val="00AA24EA"/>
    <w:rsid w:val="00AA2ACD"/>
    <w:rsid w:val="00AA2C1C"/>
    <w:rsid w:val="00AA4EAD"/>
    <w:rsid w:val="00AC5277"/>
    <w:rsid w:val="00AD0F00"/>
    <w:rsid w:val="00AF2305"/>
    <w:rsid w:val="00AF719F"/>
    <w:rsid w:val="00B0154D"/>
    <w:rsid w:val="00B1142E"/>
    <w:rsid w:val="00B26B7F"/>
    <w:rsid w:val="00B26F7F"/>
    <w:rsid w:val="00B2782C"/>
    <w:rsid w:val="00B33D39"/>
    <w:rsid w:val="00B4457E"/>
    <w:rsid w:val="00B76547"/>
    <w:rsid w:val="00BA48F3"/>
    <w:rsid w:val="00BA7758"/>
    <w:rsid w:val="00BB43BB"/>
    <w:rsid w:val="00BC3747"/>
    <w:rsid w:val="00BC410E"/>
    <w:rsid w:val="00BC5639"/>
    <w:rsid w:val="00BD2B86"/>
    <w:rsid w:val="00BE7FB2"/>
    <w:rsid w:val="00BF7245"/>
    <w:rsid w:val="00C24DB3"/>
    <w:rsid w:val="00C30E40"/>
    <w:rsid w:val="00C30E65"/>
    <w:rsid w:val="00C65524"/>
    <w:rsid w:val="00C6583C"/>
    <w:rsid w:val="00C65F9B"/>
    <w:rsid w:val="00C72891"/>
    <w:rsid w:val="00C76596"/>
    <w:rsid w:val="00C92F32"/>
    <w:rsid w:val="00C930A4"/>
    <w:rsid w:val="00C9365E"/>
    <w:rsid w:val="00C942A8"/>
    <w:rsid w:val="00CA4BCB"/>
    <w:rsid w:val="00CA6FC4"/>
    <w:rsid w:val="00CC6A3A"/>
    <w:rsid w:val="00CD43D3"/>
    <w:rsid w:val="00CE0112"/>
    <w:rsid w:val="00D133B8"/>
    <w:rsid w:val="00D13CEF"/>
    <w:rsid w:val="00D22B6D"/>
    <w:rsid w:val="00D50EE3"/>
    <w:rsid w:val="00D62800"/>
    <w:rsid w:val="00D80DF0"/>
    <w:rsid w:val="00D86C12"/>
    <w:rsid w:val="00D87AC2"/>
    <w:rsid w:val="00DA1663"/>
    <w:rsid w:val="00DA4706"/>
    <w:rsid w:val="00DB79F6"/>
    <w:rsid w:val="00DC1EC5"/>
    <w:rsid w:val="00DC2C60"/>
    <w:rsid w:val="00DD1BCB"/>
    <w:rsid w:val="00DD4EFB"/>
    <w:rsid w:val="00DE4686"/>
    <w:rsid w:val="00DF5FF0"/>
    <w:rsid w:val="00E03FFE"/>
    <w:rsid w:val="00E15484"/>
    <w:rsid w:val="00E31745"/>
    <w:rsid w:val="00E34E4F"/>
    <w:rsid w:val="00E53DE6"/>
    <w:rsid w:val="00E5503C"/>
    <w:rsid w:val="00E645C6"/>
    <w:rsid w:val="00E654F0"/>
    <w:rsid w:val="00E742BB"/>
    <w:rsid w:val="00E847F0"/>
    <w:rsid w:val="00EB0479"/>
    <w:rsid w:val="00EB1EE7"/>
    <w:rsid w:val="00EE2F96"/>
    <w:rsid w:val="00F129C5"/>
    <w:rsid w:val="00F30BDC"/>
    <w:rsid w:val="00F3394D"/>
    <w:rsid w:val="00F5232E"/>
    <w:rsid w:val="00F70B57"/>
    <w:rsid w:val="00F8079B"/>
    <w:rsid w:val="00F90583"/>
    <w:rsid w:val="00F91B7C"/>
    <w:rsid w:val="00FA391B"/>
    <w:rsid w:val="00FA4BD6"/>
    <w:rsid w:val="00FC0C67"/>
    <w:rsid w:val="00FC5EA6"/>
    <w:rsid w:val="00FD4EBE"/>
    <w:rsid w:val="00FE2F32"/>
    <w:rsid w:val="00FE3B28"/>
    <w:rsid w:val="00F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AD7FF5"/>
  <w15:chartTrackingRefBased/>
  <w15:docId w15:val="{ABA69052-8860-4931-8D83-DCE5CB7B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57286"/>
    <w:pPr>
      <w:framePr w:hSpace="180" w:wrap="around" w:vAnchor="page" w:hAnchor="page" w:x="1" w:y="22"/>
      <w:spacing w:after="160" w:line="288" w:lineRule="auto"/>
    </w:pPr>
    <w:rPr>
      <w:rFonts w:asciiTheme="minorHAnsi" w:hAnsiTheme="minorHAnsi"/>
      <w:color w:val="393260" w:themeColor="text2"/>
      <w:sz w:val="18"/>
      <w:szCs w:val="24"/>
    </w:rPr>
  </w:style>
  <w:style w:type="paragraph" w:styleId="Heading1">
    <w:name w:val="heading 1"/>
    <w:basedOn w:val="Normal"/>
    <w:next w:val="Normal"/>
    <w:link w:val="Heading1Char"/>
    <w:qFormat/>
    <w:rsid w:val="00DE4686"/>
    <w:pPr>
      <w:framePr w:wrap="around"/>
      <w:spacing w:before="100" w:after="100"/>
      <w:ind w:left="288"/>
      <w:jc w:val="center"/>
      <w:outlineLvl w:val="0"/>
    </w:pPr>
    <w:rPr>
      <w:rFonts w:asciiTheme="majorHAnsi" w:hAnsiTheme="majorHAnsi"/>
      <w:b/>
      <w:color w:val="FFFFFF" w:themeColor="background1"/>
      <w:sz w:val="80"/>
      <w:szCs w:val="80"/>
    </w:rPr>
  </w:style>
  <w:style w:type="paragraph" w:styleId="Heading2">
    <w:name w:val="heading 2"/>
    <w:basedOn w:val="Text"/>
    <w:next w:val="Normal"/>
    <w:link w:val="Heading2Char"/>
    <w:qFormat/>
    <w:rsid w:val="00015E2C"/>
    <w:pPr>
      <w:framePr w:wrap="around"/>
      <w:spacing w:before="320" w:after="40" w:line="240" w:lineRule="auto"/>
      <w:outlineLvl w:val="1"/>
    </w:pPr>
    <w:rPr>
      <w:b/>
      <w:color w:val="473D6C" w:themeColor="accent5"/>
      <w:sz w:val="24"/>
    </w:rPr>
  </w:style>
  <w:style w:type="paragraph" w:styleId="Heading3">
    <w:name w:val="heading 3"/>
    <w:basedOn w:val="Heading2"/>
    <w:next w:val="Normal"/>
    <w:link w:val="Heading3Char"/>
    <w:qFormat/>
    <w:rsid w:val="00015E2C"/>
    <w:pPr>
      <w:framePr w:wrap="around"/>
      <w:spacing w:before="0"/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4686"/>
    <w:rPr>
      <w:rFonts w:asciiTheme="majorHAnsi" w:hAnsiTheme="majorHAnsi"/>
      <w:b/>
      <w:color w:val="FFFFFF" w:themeColor="background1"/>
      <w:sz w:val="80"/>
      <w:szCs w:val="80"/>
    </w:rPr>
  </w:style>
  <w:style w:type="paragraph" w:customStyle="1" w:styleId="Text">
    <w:name w:val="Text"/>
    <w:basedOn w:val="Normal"/>
    <w:rsid w:val="0065641A"/>
    <w:pPr>
      <w:framePr w:wrap="around"/>
    </w:pPr>
    <w:rPr>
      <w:color w:val="506280"/>
    </w:rPr>
  </w:style>
  <w:style w:type="paragraph" w:styleId="BalloonText">
    <w:name w:val="Balloon Text"/>
    <w:basedOn w:val="Normal"/>
    <w:semiHidden/>
    <w:rsid w:val="00485020"/>
    <w:pPr>
      <w:framePr w:wrap="around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13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lume">
    <w:name w:val="Volume"/>
    <w:basedOn w:val="Normal"/>
    <w:rsid w:val="00FE3B28"/>
    <w:pPr>
      <w:framePr w:wrap="around"/>
      <w:jc w:val="right"/>
    </w:pPr>
    <w:rPr>
      <w:caps/>
      <w:color w:val="506280"/>
      <w:sz w:val="16"/>
      <w:szCs w:val="16"/>
    </w:rPr>
  </w:style>
  <w:style w:type="paragraph" w:customStyle="1" w:styleId="Subhead">
    <w:name w:val="Subhead"/>
    <w:basedOn w:val="Heading3"/>
    <w:rsid w:val="00F70B57"/>
    <w:pPr>
      <w:framePr w:wrap="around"/>
    </w:pPr>
    <w:rPr>
      <w:sz w:val="18"/>
      <w:szCs w:val="18"/>
    </w:rPr>
  </w:style>
  <w:style w:type="paragraph" w:customStyle="1" w:styleId="CompanyInfo">
    <w:name w:val="Company Info"/>
    <w:basedOn w:val="Normal"/>
    <w:rsid w:val="00F30BDC"/>
    <w:pPr>
      <w:framePr w:wrap="around"/>
      <w:spacing w:before="240" w:after="240"/>
      <w:ind w:left="245"/>
    </w:pPr>
    <w:rPr>
      <w:b/>
      <w:color w:val="506280"/>
    </w:rPr>
  </w:style>
  <w:style w:type="paragraph" w:customStyle="1" w:styleId="Quotation2Numbered">
    <w:name w:val="Quotation 2 Numbered"/>
    <w:basedOn w:val="Normal"/>
    <w:link w:val="Quotation2NumberedChar"/>
    <w:rsid w:val="00F30BDC"/>
    <w:pPr>
      <w:framePr w:wrap="around"/>
      <w:numPr>
        <w:numId w:val="19"/>
      </w:numPr>
      <w:spacing w:before="240" w:after="120"/>
    </w:pPr>
    <w:rPr>
      <w:i/>
      <w:color w:val="506280"/>
    </w:rPr>
  </w:style>
  <w:style w:type="character" w:customStyle="1" w:styleId="Quotation2NumberedChar">
    <w:name w:val="Quotation 2 Numbered Char"/>
    <w:basedOn w:val="DefaultParagraphFont"/>
    <w:link w:val="Quotation2Numbered"/>
    <w:rsid w:val="00F30BDC"/>
    <w:rPr>
      <w:rFonts w:ascii="Verdana" w:hAnsi="Verdana"/>
      <w:i/>
      <w:color w:val="506280"/>
      <w:sz w:val="18"/>
      <w:szCs w:val="24"/>
      <w:lang w:val="en-US" w:eastAsia="en-US" w:bidi="ar-SA"/>
    </w:rPr>
  </w:style>
  <w:style w:type="paragraph" w:styleId="Date">
    <w:name w:val="Date"/>
    <w:basedOn w:val="Normal"/>
    <w:next w:val="Normal"/>
    <w:rsid w:val="00FE3B28"/>
    <w:pPr>
      <w:framePr w:wrap="around"/>
    </w:pPr>
    <w:rPr>
      <w:caps/>
      <w:color w:val="506280"/>
      <w:sz w:val="16"/>
      <w:szCs w:val="16"/>
    </w:rPr>
  </w:style>
  <w:style w:type="paragraph" w:customStyle="1" w:styleId="TableText">
    <w:name w:val="Table Text"/>
    <w:basedOn w:val="Text"/>
    <w:rsid w:val="006E1BBE"/>
    <w:pPr>
      <w:framePr w:wrap="around"/>
      <w:spacing w:after="0"/>
    </w:pPr>
  </w:style>
  <w:style w:type="paragraph" w:customStyle="1" w:styleId="StyleQuotationLeft0">
    <w:name w:val="Style Quotation + Left:  0&quot;"/>
    <w:basedOn w:val="Normal"/>
    <w:rsid w:val="00F30BDC"/>
    <w:pPr>
      <w:framePr w:wrap="around"/>
      <w:spacing w:before="240" w:after="240"/>
    </w:pPr>
    <w:rPr>
      <w:i/>
      <w:iCs/>
      <w:color w:val="506280"/>
      <w:szCs w:val="20"/>
    </w:rPr>
  </w:style>
  <w:style w:type="character" w:styleId="Strong">
    <w:name w:val="Strong"/>
    <w:basedOn w:val="DefaultParagraphFont"/>
    <w:qFormat/>
    <w:rsid w:val="00657286"/>
    <w:rPr>
      <w:b/>
      <w:bCs/>
    </w:rPr>
  </w:style>
  <w:style w:type="paragraph" w:styleId="ListParagraph">
    <w:name w:val="List Paragraph"/>
    <w:basedOn w:val="Normal"/>
    <w:uiPriority w:val="34"/>
    <w:qFormat/>
    <w:rsid w:val="00657286"/>
    <w:pPr>
      <w:framePr w:wrap="around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770F0"/>
    <w:rPr>
      <w:rFonts w:asciiTheme="minorHAnsi" w:hAnsiTheme="minorHAnsi"/>
      <w:b/>
      <w:color w:val="473D6C" w:themeColor="accent5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770F0"/>
    <w:rPr>
      <w:rFonts w:asciiTheme="minorHAnsi" w:hAnsiTheme="minorHAnsi"/>
      <w:b/>
      <w:color w:val="473D6C" w:themeColor="accent5"/>
      <w:szCs w:val="24"/>
    </w:rPr>
  </w:style>
  <w:style w:type="character" w:styleId="SubtleEmphasis">
    <w:name w:val="Subtle Emphasis"/>
    <w:basedOn w:val="DefaultParagraphFont"/>
    <w:uiPriority w:val="19"/>
    <w:qFormat/>
    <w:rsid w:val="006770F0"/>
    <w:rPr>
      <w:rFonts w:asciiTheme="minorHAnsi" w:hAnsiTheme="minorHAnsi"/>
      <w:i/>
      <w:iCs/>
      <w:color w:val="4E4484" w:themeColor="text1" w:themeTint="BF"/>
    </w:rPr>
  </w:style>
  <w:style w:type="paragraph" w:styleId="Title">
    <w:name w:val="Title"/>
    <w:basedOn w:val="Normal"/>
    <w:next w:val="Normal"/>
    <w:link w:val="TitleChar"/>
    <w:qFormat/>
    <w:rsid w:val="0000241F"/>
    <w:pPr>
      <w:framePr w:wrap="around"/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02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745C41"/>
    <w:pPr>
      <w:framePr w:wrap="around"/>
      <w:numPr>
        <w:ilvl w:val="1"/>
      </w:numPr>
    </w:pPr>
    <w:rPr>
      <w:rFonts w:eastAsiaTheme="minorEastAsia" w:cstheme="minorBidi"/>
      <w:color w:val="5F52A0" w:themeColor="text1" w:themeTint="A5"/>
      <w:spacing w:val="15"/>
      <w:sz w:val="20"/>
      <w:szCs w:val="22"/>
    </w:rPr>
  </w:style>
  <w:style w:type="character" w:customStyle="1" w:styleId="SubtitleChar">
    <w:name w:val="Subtitle Char"/>
    <w:basedOn w:val="DefaultParagraphFont"/>
    <w:link w:val="Subtitle"/>
    <w:rsid w:val="00745C41"/>
    <w:rPr>
      <w:rFonts w:asciiTheme="minorHAnsi" w:eastAsiaTheme="minorEastAsia" w:hAnsiTheme="minorHAnsi" w:cstheme="minorBidi"/>
      <w:color w:val="5F52A0" w:themeColor="text1" w:themeTint="A5"/>
      <w:spacing w:val="15"/>
      <w:szCs w:val="22"/>
    </w:rPr>
  </w:style>
  <w:style w:type="character" w:styleId="Hyperlink">
    <w:name w:val="Hyperlink"/>
    <w:basedOn w:val="DefaultParagraphFont"/>
    <w:rsid w:val="00BF7245"/>
    <w:rPr>
      <w:color w:val="ECBE1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7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mailto:suzie.h_cis@gemsedu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effectivechildtherapy.org/therapies/what-is-interpersonal-psychotherapy/elementary-age-kids-talking-to-counselor-during-group-therapy-session/" TargetMode="External"/><Relationship Id="rId17" Type="http://schemas.openxmlformats.org/officeDocument/2006/relationships/hyperlink" Target="mailto:suzie.h_cis@gemsedu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nicolehiltibran.blogspot.com/2011/02/family-focused-therapy-effective-in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mmons.wikimedia.org/wiki/Category:Symbols_of_disabilitie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issadeen_cis\Downloads\tf01021971_win32%20(1).dotx" TargetMode="External"/></Relationships>
</file>

<file path=word/theme/theme1.xml><?xml version="1.0" encoding="utf-8"?>
<a:theme xmlns:a="http://schemas.openxmlformats.org/drawingml/2006/main" name="Office Theme">
  <a:themeElements>
    <a:clrScheme name="Custom 16">
      <a:dk1>
        <a:srgbClr val="262140"/>
      </a:dk1>
      <a:lt1>
        <a:srgbClr val="FFFFFF"/>
      </a:lt1>
      <a:dk2>
        <a:srgbClr val="393260"/>
      </a:dk2>
      <a:lt2>
        <a:srgbClr val="FFFFFF"/>
      </a:lt2>
      <a:accent1>
        <a:srgbClr val="F3D569"/>
      </a:accent1>
      <a:accent2>
        <a:srgbClr val="5B85AA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3">
      <a:majorFont>
        <a:latin typeface="Gill Sans MT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93139d-eaff-4e51-be30-2f70f169b75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C437CB477634792F7D5902F2DD641" ma:contentTypeVersion="15" ma:contentTypeDescription="Create a new document." ma:contentTypeScope="" ma:versionID="a8da33bd96470ad13a60fbb18742e294">
  <xsd:schema xmlns:xsd="http://www.w3.org/2001/XMLSchema" xmlns:xs="http://www.w3.org/2001/XMLSchema" xmlns:p="http://schemas.microsoft.com/office/2006/metadata/properties" xmlns:ns3="9093139d-eaff-4e51-be30-2f70f169b758" xmlns:ns4="727a9d4d-ba0f-4204-b830-44f042514d90" targetNamespace="http://schemas.microsoft.com/office/2006/metadata/properties" ma:root="true" ma:fieldsID="0182324229d774bdd6f6867bcbeace68" ns3:_="" ns4:_="">
    <xsd:import namespace="9093139d-eaff-4e51-be30-2f70f169b758"/>
    <xsd:import namespace="727a9d4d-ba0f-4204-b830-44f042514d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3139d-eaff-4e51-be30-2f70f169b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a9d4d-ba0f-4204-b830-44f042514d9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4CA63-A0C2-4C92-A1DF-8CA5208D40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A42AA3-010B-4C1A-8A3B-B3927B0E0DEC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727a9d4d-ba0f-4204-b830-44f042514d90"/>
    <ds:schemaRef ds:uri="9093139d-eaff-4e51-be30-2f70f169b758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E0EDC68-E689-4D5A-9A92-2614BA2D37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93139d-eaff-4e51-be30-2f70f169b758"/>
    <ds:schemaRef ds:uri="727a9d4d-ba0f-4204-b830-44f042514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C59F79-909A-423E-9405-B0D4BE5A3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tf01021971_win32 (1)</Template>
  <TotalTime>25</TotalTime>
  <Pages>2</Pages>
  <Words>11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 Issadeen</dc:creator>
  <cp:keywords/>
  <dc:description/>
  <cp:lastModifiedBy>Azma Issadeen</cp:lastModifiedBy>
  <cp:revision>3</cp:revision>
  <cp:lastPrinted>2004-01-14T07:56:00Z</cp:lastPrinted>
  <dcterms:created xsi:type="dcterms:W3CDTF">2023-05-03T13:36:00Z</dcterms:created>
  <dcterms:modified xsi:type="dcterms:W3CDTF">2023-05-08T09:23:00Z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TC010219711033</vt:lpwstr>
  </property>
  <property fmtid="{D5CDD505-2E9C-101B-9397-08002B2CF9AE}" pid="3" name="MSIP_Label_2c1703a4-cc6f-4025-8438-815d9f7bd05c_Enabled">
    <vt:lpwstr>True</vt:lpwstr>
  </property>
  <property fmtid="{D5CDD505-2E9C-101B-9397-08002B2CF9AE}" pid="4" name="MSIP_Label_2c1703a4-cc6f-4025-8438-815d9f7bd05c_SiteId">
    <vt:lpwstr>d2b3a7dc-d57e-417f-90ad-149b872e9aa1</vt:lpwstr>
  </property>
  <property fmtid="{D5CDD505-2E9C-101B-9397-08002B2CF9AE}" pid="5" name="MSIP_Label_2c1703a4-cc6f-4025-8438-815d9f7bd05c_Owner">
    <vt:lpwstr>a.issadeen_cis@gemsedu.com</vt:lpwstr>
  </property>
  <property fmtid="{D5CDD505-2E9C-101B-9397-08002B2CF9AE}" pid="6" name="MSIP_Label_2c1703a4-cc6f-4025-8438-815d9f7bd05c_SetDate">
    <vt:lpwstr>2021-10-05T06:43:35.4338323Z</vt:lpwstr>
  </property>
  <property fmtid="{D5CDD505-2E9C-101B-9397-08002B2CF9AE}" pid="7" name="MSIP_Label_2c1703a4-cc6f-4025-8438-815d9f7bd05c_Name">
    <vt:lpwstr>Internal</vt:lpwstr>
  </property>
  <property fmtid="{D5CDD505-2E9C-101B-9397-08002B2CF9AE}" pid="8" name="MSIP_Label_2c1703a4-cc6f-4025-8438-815d9f7bd05c_Application">
    <vt:lpwstr>Microsoft Azure Information Protection</vt:lpwstr>
  </property>
  <property fmtid="{D5CDD505-2E9C-101B-9397-08002B2CF9AE}" pid="9" name="MSIP_Label_2c1703a4-cc6f-4025-8438-815d9f7bd05c_ActionId">
    <vt:lpwstr>74b65ccf-3e45-4202-8e2e-f216c632dcde</vt:lpwstr>
  </property>
  <property fmtid="{D5CDD505-2E9C-101B-9397-08002B2CF9AE}" pid="10" name="MSIP_Label_2c1703a4-cc6f-4025-8438-815d9f7bd05c_Extended_MSFT_Method">
    <vt:lpwstr>Automatic</vt:lpwstr>
  </property>
  <property fmtid="{D5CDD505-2E9C-101B-9397-08002B2CF9AE}" pid="11" name="Sensitivity">
    <vt:lpwstr>Internal</vt:lpwstr>
  </property>
  <property fmtid="{D5CDD505-2E9C-101B-9397-08002B2CF9AE}" pid="12" name="ContentTypeId">
    <vt:lpwstr>0x0101009AAC437CB477634792F7D5902F2DD641</vt:lpwstr>
  </property>
</Properties>
</file>